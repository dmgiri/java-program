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6FA" w:rsidRDefault="00FD76FA" w:rsidP="00FD76FA">
      <w:pPr>
        <w:pStyle w:val="Head-1"/>
      </w:pPr>
      <w:r>
        <w:t>Introduction to Lab Manual</w:t>
      </w:r>
    </w:p>
    <w:p w:rsidR="00FD76FA" w:rsidRDefault="00FD76FA" w:rsidP="00FD76FA">
      <w:pPr>
        <w:pStyle w:val="Para-text"/>
      </w:pPr>
      <w:r>
        <w:t xml:space="preserve">This lab manual aims at giving complete understanding of the core concepts of the topic and applying them in the exercises. </w:t>
      </w:r>
    </w:p>
    <w:p w:rsidR="00FD76FA" w:rsidRDefault="00FD76FA" w:rsidP="00FD76FA">
      <w:pPr>
        <w:pStyle w:val="Para-text"/>
      </w:pPr>
      <w:r>
        <w:t xml:space="preserve">The lab manual consists of a set of lab exercises defined chapter wise. Each exercise has a definite objective defined. These objectives map with the terminal objectives defined at the beginning of each chapter.  The problem statement is defined with clear instructions. </w:t>
      </w:r>
    </w:p>
    <w:p w:rsidR="00FD76FA" w:rsidRDefault="00FD76FA" w:rsidP="00FD76FA">
      <w:pPr>
        <w:pStyle w:val="Para-text"/>
      </w:pPr>
      <w:r>
        <w:t>Some exercises have specific configuration or pre-condition mentioned. Advanced lab exercises are also given for some topics.</w:t>
      </w:r>
    </w:p>
    <w:p w:rsidR="00FD76FA" w:rsidRDefault="00FD76FA" w:rsidP="00FD76FA">
      <w:pPr>
        <w:pStyle w:val="Para-text"/>
      </w:pPr>
      <w:r>
        <w:t>Appendix B given at the end of lab manual contains stepwise instructions to use eclipse IDE.</w:t>
      </w:r>
    </w:p>
    <w:p w:rsidR="00FD76FA" w:rsidRDefault="00FD76FA" w:rsidP="00FD76FA">
      <w:pPr>
        <w:pStyle w:val="Para-text"/>
      </w:pPr>
      <w:r>
        <w:t xml:space="preserve"> </w:t>
      </w:r>
    </w:p>
    <w:p w:rsidR="00FD76FA" w:rsidRDefault="00FD76FA" w:rsidP="00FD76FA">
      <w:pPr>
        <w:pStyle w:val="Head-1"/>
      </w:pPr>
      <w:r>
        <w:t>Configuration</w:t>
      </w:r>
    </w:p>
    <w:p w:rsidR="00FD76FA" w:rsidRDefault="00FD76FA" w:rsidP="00FD76FA">
      <w:pPr>
        <w:pStyle w:val="Para-text"/>
      </w:pPr>
      <w:proofErr w:type="spellStart"/>
      <w:proofErr w:type="gramStart"/>
      <w:r>
        <w:t>jdk</w:t>
      </w:r>
      <w:proofErr w:type="spellEnd"/>
      <w:proofErr w:type="gramEnd"/>
      <w:r>
        <w:t xml:space="preserve"> 1.</w:t>
      </w:r>
      <w:r w:rsidR="004A3083">
        <w:t>6</w:t>
      </w:r>
      <w:r>
        <w:t xml:space="preserve"> should be installed. The lab exercises should be coded using Java language. </w:t>
      </w:r>
    </w:p>
    <w:p w:rsidR="00FD76FA" w:rsidRDefault="00FD76FA" w:rsidP="00FD76FA">
      <w:pPr>
        <w:pStyle w:val="Para-text"/>
      </w:pPr>
      <w:r>
        <w:t>Specific configuration related to a particular exercise is mentioned. If it is not mentioned then the above configuration should be considered.</w:t>
      </w:r>
    </w:p>
    <w:p w:rsidR="00FD76FA" w:rsidRDefault="00FD76FA" w:rsidP="00FD76FA">
      <w:pPr>
        <w:pStyle w:val="Para-text"/>
      </w:pPr>
    </w:p>
    <w:p w:rsidR="00FD76FA" w:rsidRDefault="00FD76FA" w:rsidP="00FD76FA">
      <w:pPr>
        <w:pStyle w:val="Head-1"/>
      </w:pPr>
      <w:r>
        <w:t>Structure of Lab Manual</w:t>
      </w:r>
    </w:p>
    <w:p w:rsidR="00FD76FA" w:rsidRDefault="00FD76FA" w:rsidP="00FD76FA">
      <w:pPr>
        <w:pStyle w:val="Para-text"/>
      </w:pPr>
      <w:r>
        <w:t>Lab manual consists of different sections. The explanation of each structure is given below.</w:t>
      </w:r>
    </w:p>
    <w:p w:rsidR="00FD76FA" w:rsidRDefault="00FD76FA" w:rsidP="00FD76FA">
      <w:pPr>
        <w:pStyle w:val="Head-2"/>
      </w:pPr>
      <w:r>
        <w:t xml:space="preserve">Objective </w:t>
      </w:r>
    </w:p>
    <w:p w:rsidR="00FD76FA" w:rsidRDefault="00FD76FA" w:rsidP="00FD76FA">
      <w:pPr>
        <w:pStyle w:val="Para-text"/>
      </w:pPr>
      <w:r>
        <w:t>It states what you will achieve after completing a particular application. At the end of each lab exercise you should keep a track whether the objectives of that session are achieved.</w:t>
      </w:r>
    </w:p>
    <w:p w:rsidR="00FD76FA" w:rsidRDefault="00FD76FA" w:rsidP="00FD76FA">
      <w:pPr>
        <w:pStyle w:val="Head-2"/>
      </w:pPr>
      <w:r>
        <w:t>Configuration</w:t>
      </w:r>
    </w:p>
    <w:p w:rsidR="00FD76FA" w:rsidRDefault="00FD76FA" w:rsidP="00FD76FA">
      <w:pPr>
        <w:pStyle w:val="Para-text"/>
      </w:pPr>
      <w:r>
        <w:t>It is optional section and is present for specific lab exercises. If absent, then the configuration mentioned earlier should be considered.</w:t>
      </w:r>
    </w:p>
    <w:p w:rsidR="00FD76FA" w:rsidRDefault="00FD76FA" w:rsidP="00FD76FA">
      <w:pPr>
        <w:pStyle w:val="Head-2"/>
      </w:pPr>
      <w:r>
        <w:t>Pre-condition</w:t>
      </w:r>
    </w:p>
    <w:p w:rsidR="00FD76FA" w:rsidRDefault="00FD76FA" w:rsidP="00FD76FA">
      <w:pPr>
        <w:pStyle w:val="Para-text"/>
      </w:pPr>
      <w:r>
        <w:t xml:space="preserve">You should have understood the concepts explained in a particular chapter in the courseware thoroughly to solve the exercises mentioned. </w:t>
      </w:r>
    </w:p>
    <w:p w:rsidR="00FD76FA" w:rsidRDefault="00FD76FA" w:rsidP="00FD76FA">
      <w:pPr>
        <w:pStyle w:val="Para-text"/>
      </w:pPr>
      <w:r>
        <w:t xml:space="preserve">But some lab exercises will have pre-condition explicitly mentioned. </w:t>
      </w:r>
    </w:p>
    <w:p w:rsidR="00FD76FA" w:rsidRDefault="00FD76FA" w:rsidP="00FD76FA">
      <w:pPr>
        <w:pStyle w:val="Head-2"/>
      </w:pPr>
      <w:r>
        <w:t>Problem Statement</w:t>
      </w:r>
    </w:p>
    <w:p w:rsidR="00FD76FA" w:rsidRDefault="00FD76FA" w:rsidP="00FD76FA">
      <w:pPr>
        <w:pStyle w:val="Para-text"/>
      </w:pPr>
      <w:r>
        <w:t>Problem statement for each lab exercise is given. It defines clear instructions to achieve the defined objective.</w:t>
      </w:r>
    </w:p>
    <w:p w:rsidR="00FD76FA" w:rsidRDefault="00FD76FA" w:rsidP="00FD76FA">
      <w:pPr>
        <w:pStyle w:val="Para-text"/>
      </w:pPr>
    </w:p>
    <w:p w:rsidR="00FD76FA" w:rsidRDefault="00FD76FA" w:rsidP="00FD76FA">
      <w:pPr>
        <w:pStyle w:val="Head-1"/>
      </w:pPr>
      <w:r>
        <w:t>How to use the Lab Manual?</w:t>
      </w:r>
    </w:p>
    <w:p w:rsidR="00FD76FA" w:rsidRDefault="00FD76FA" w:rsidP="00FD76FA">
      <w:pPr>
        <w:pStyle w:val="Para-text"/>
      </w:pPr>
      <w:r>
        <w:t>Whenever a programmer has to transform a problem statement into a program which a computer can execute, you should split the activity in the following manner:</w:t>
      </w:r>
    </w:p>
    <w:p w:rsidR="00FD76FA" w:rsidRDefault="00FD76FA" w:rsidP="00EA604B">
      <w:pPr>
        <w:pStyle w:val="Bullet"/>
        <w:numPr>
          <w:ilvl w:val="0"/>
          <w:numId w:val="3"/>
        </w:numPr>
      </w:pPr>
      <w:r>
        <w:t>Read the problem statement carefully. Hint is given for some problem statements to help you to solve the problem.</w:t>
      </w:r>
    </w:p>
    <w:p w:rsidR="00FD76FA" w:rsidRDefault="00FD76FA" w:rsidP="00EA604B">
      <w:pPr>
        <w:pStyle w:val="Bullet"/>
        <w:numPr>
          <w:ilvl w:val="0"/>
          <w:numId w:val="3"/>
        </w:numPr>
      </w:pPr>
      <w:r>
        <w:t>Preparation</w:t>
      </w:r>
    </w:p>
    <w:p w:rsidR="00FD76FA" w:rsidRPr="009737DC" w:rsidRDefault="00FD76FA" w:rsidP="00EA604B">
      <w:pPr>
        <w:pStyle w:val="Bullet"/>
        <w:numPr>
          <w:ilvl w:val="0"/>
          <w:numId w:val="4"/>
        </w:numPr>
      </w:pPr>
      <w:r w:rsidRPr="009737DC">
        <w:t xml:space="preserve">Decide the User interface (CUI or GUI) before hand. </w:t>
      </w:r>
    </w:p>
    <w:p w:rsidR="00FD76FA" w:rsidRPr="00B220A5" w:rsidRDefault="00FD76FA" w:rsidP="00EA604B">
      <w:pPr>
        <w:pStyle w:val="Bullet"/>
        <w:numPr>
          <w:ilvl w:val="0"/>
          <w:numId w:val="4"/>
        </w:numPr>
      </w:pPr>
      <w:r w:rsidRPr="00B220A5">
        <w:t xml:space="preserve">Write the algorithm or steps to be followed to solve the problem. You can also draw flowcharts if required. </w:t>
      </w:r>
    </w:p>
    <w:p w:rsidR="00FD76FA" w:rsidRPr="00B220A5" w:rsidRDefault="00FD76FA" w:rsidP="00EA604B">
      <w:pPr>
        <w:pStyle w:val="Bullet"/>
        <w:numPr>
          <w:ilvl w:val="0"/>
          <w:numId w:val="4"/>
        </w:numPr>
      </w:pPr>
      <w:r w:rsidRPr="00B220A5">
        <w:lastRenderedPageBreak/>
        <w:t>The program is made modular by writing functions. So pen down expected function prototypes and arguments on paper.</w:t>
      </w:r>
    </w:p>
    <w:p w:rsidR="00FD76FA" w:rsidRPr="00B220A5" w:rsidRDefault="00FD76FA" w:rsidP="00EA604B">
      <w:pPr>
        <w:pStyle w:val="Bullet"/>
        <w:numPr>
          <w:ilvl w:val="0"/>
          <w:numId w:val="4"/>
        </w:numPr>
      </w:pPr>
      <w:r w:rsidRPr="00B220A5">
        <w:t>Also decide how one module (function) would communicate with other module (function).</w:t>
      </w:r>
    </w:p>
    <w:p w:rsidR="00FD76FA" w:rsidRPr="00B220A5" w:rsidRDefault="00FD76FA" w:rsidP="00EA604B">
      <w:pPr>
        <w:pStyle w:val="Bullet"/>
        <w:numPr>
          <w:ilvl w:val="0"/>
          <w:numId w:val="3"/>
        </w:numPr>
      </w:pPr>
      <w:r w:rsidRPr="00B220A5">
        <w:t>Give a dry run to the algorithm written.</w:t>
      </w:r>
    </w:p>
    <w:p w:rsidR="00FD76FA" w:rsidRPr="00B220A5" w:rsidRDefault="00FD76FA" w:rsidP="00EA604B">
      <w:pPr>
        <w:pStyle w:val="Bullet"/>
        <w:numPr>
          <w:ilvl w:val="0"/>
          <w:numId w:val="3"/>
        </w:numPr>
      </w:pPr>
      <w:r w:rsidRPr="00B220A5">
        <w:t>Write the code.</w:t>
      </w:r>
    </w:p>
    <w:p w:rsidR="00FD76FA" w:rsidRPr="00B220A5" w:rsidRDefault="00FD76FA" w:rsidP="00EA604B">
      <w:pPr>
        <w:pStyle w:val="Bullet"/>
        <w:numPr>
          <w:ilvl w:val="0"/>
          <w:numId w:val="3"/>
        </w:numPr>
      </w:pPr>
      <w:r w:rsidRPr="00B220A5">
        <w:t>Execute the code.</w:t>
      </w:r>
    </w:p>
    <w:p w:rsidR="00FD76FA" w:rsidRDefault="00FD76FA" w:rsidP="00FD76FA">
      <w:pPr>
        <w:pStyle w:val="Para-text"/>
      </w:pPr>
    </w:p>
    <w:p w:rsidR="00FD76FA" w:rsidRDefault="00FD76FA" w:rsidP="00FD76FA">
      <w:pPr>
        <w:pStyle w:val="Para-text"/>
        <w:rPr>
          <w:rFonts w:ascii="Calibri" w:hAnsi="Calibri" w:cs="Calibri"/>
          <w:b/>
          <w:bCs/>
          <w:sz w:val="24"/>
          <w:szCs w:val="28"/>
        </w:rPr>
      </w:pPr>
      <w:r>
        <w:rPr>
          <w:rFonts w:ascii="Calibri" w:hAnsi="Calibri" w:cs="Calibri"/>
          <w:b/>
          <w:bCs/>
          <w:sz w:val="24"/>
          <w:szCs w:val="28"/>
        </w:rPr>
        <w:t>Coding practices</w:t>
      </w:r>
    </w:p>
    <w:p w:rsidR="00FD76FA" w:rsidRDefault="00FD76FA" w:rsidP="00FD76FA">
      <w:pPr>
        <w:pStyle w:val="Para-text"/>
      </w:pPr>
      <w:r>
        <w:t>The maintenance of code is easy if the code is written using coding practices. You should follow following coding practices while solving the lab exercises in this lab manual:</w:t>
      </w:r>
    </w:p>
    <w:p w:rsidR="00FD76FA" w:rsidRPr="00B220A5" w:rsidRDefault="00FD76FA" w:rsidP="00EA604B">
      <w:pPr>
        <w:pStyle w:val="Bullet"/>
        <w:numPr>
          <w:ilvl w:val="0"/>
          <w:numId w:val="3"/>
        </w:numPr>
        <w:rPr>
          <w:color w:val="000000"/>
        </w:rPr>
      </w:pPr>
      <w:r w:rsidRPr="00B220A5">
        <w:t>Use meaningful names for variables, functions, file.</w:t>
      </w:r>
    </w:p>
    <w:p w:rsidR="00FD76FA" w:rsidRPr="00B220A5" w:rsidRDefault="00FD76FA" w:rsidP="00EA604B">
      <w:pPr>
        <w:pStyle w:val="Bullet"/>
        <w:numPr>
          <w:ilvl w:val="0"/>
          <w:numId w:val="3"/>
        </w:numPr>
      </w:pPr>
      <w:r w:rsidRPr="00B220A5">
        <w:t xml:space="preserve">Use uniform notation throughout your code. </w:t>
      </w:r>
    </w:p>
    <w:p w:rsidR="00FD76FA" w:rsidRPr="00B220A5" w:rsidRDefault="00FD76FA" w:rsidP="00EA604B">
      <w:pPr>
        <w:pStyle w:val="Bullet"/>
        <w:numPr>
          <w:ilvl w:val="0"/>
          <w:numId w:val="3"/>
        </w:numPr>
      </w:pPr>
      <w:r w:rsidRPr="00B220A5">
        <w:t xml:space="preserve">Code should be properly indented. </w:t>
      </w:r>
    </w:p>
    <w:p w:rsidR="00FD76FA" w:rsidRPr="00B220A5" w:rsidRDefault="00FD76FA" w:rsidP="00EA604B">
      <w:pPr>
        <w:pStyle w:val="Bullet"/>
        <w:numPr>
          <w:ilvl w:val="0"/>
          <w:numId w:val="3"/>
        </w:numPr>
        <w:jc w:val="left"/>
      </w:pPr>
      <w:r w:rsidRPr="00B220A5">
        <w:t xml:space="preserve">Code should be commented. While documenting your code, write the purpose of your piece of code. What task is assigned to a method, what arguments are passed to it, what it returns should be clearly stated. Write a clear comment if you have added any statements for testing purpose. </w:t>
      </w:r>
    </w:p>
    <w:p w:rsidR="00FD76FA" w:rsidRPr="00B220A5" w:rsidRDefault="00FD76FA" w:rsidP="00FD76FA">
      <w:pPr>
        <w:pStyle w:val="Para-text"/>
        <w:ind w:left="720"/>
      </w:pPr>
      <w:r w:rsidRPr="00B220A5">
        <w:t>Writing a right kind of well-documented software is an art along with your technical skills. Enough necessary documentation should be done. This makes the code easily maintainable.</w:t>
      </w:r>
    </w:p>
    <w:p w:rsidR="00FD76FA" w:rsidRPr="00B220A5" w:rsidRDefault="00FD76FA" w:rsidP="00FD76FA">
      <w:r w:rsidRPr="00B220A5">
        <w:br w:type="page"/>
      </w:r>
    </w:p>
    <w:tbl>
      <w:tblPr>
        <w:tblStyle w:val="TableGrid"/>
        <w:tblW w:w="0" w:type="auto"/>
        <w:shd w:val="clear" w:color="auto" w:fill="D9D9D9" w:themeFill="background1" w:themeFillShade="D9"/>
        <w:tblLook w:val="04A0" w:firstRow="1" w:lastRow="0" w:firstColumn="1" w:lastColumn="0" w:noHBand="0" w:noVBand="1"/>
      </w:tblPr>
      <w:tblGrid>
        <w:gridCol w:w="7694"/>
      </w:tblGrid>
      <w:tr w:rsidR="004A3083" w:rsidTr="004A3083">
        <w:trPr>
          <w:trHeight w:val="372"/>
        </w:trPr>
        <w:tc>
          <w:tcPr>
            <w:tcW w:w="7694" w:type="dxa"/>
            <w:shd w:val="clear" w:color="auto" w:fill="D9D9D9" w:themeFill="background1" w:themeFillShade="D9"/>
          </w:tcPr>
          <w:p w:rsidR="004A3083" w:rsidRDefault="004A3083" w:rsidP="004A3083">
            <w:pPr>
              <w:pStyle w:val="Head-1"/>
            </w:pPr>
            <w:r w:rsidRPr="009767D8">
              <w:lastRenderedPageBreak/>
              <w:t>Chapter 1</w:t>
            </w:r>
            <w:r>
              <w:t xml:space="preserve"> -</w:t>
            </w:r>
            <w:r w:rsidRPr="009767D8">
              <w:t xml:space="preserve"> Object-oriented </w:t>
            </w:r>
            <w:r>
              <w:t xml:space="preserve">Programming </w:t>
            </w:r>
            <w:r w:rsidRPr="009767D8">
              <w:t>Concepts</w:t>
            </w:r>
          </w:p>
        </w:tc>
      </w:tr>
    </w:tbl>
    <w:p w:rsidR="004A3083" w:rsidRDefault="004A3083" w:rsidP="004A3083">
      <w:pPr>
        <w:jc w:val="both"/>
      </w:pPr>
    </w:p>
    <w:p w:rsidR="00BA2FAF" w:rsidRDefault="00BA2FAF" w:rsidP="004A3083">
      <w:pPr>
        <w:jc w:val="both"/>
      </w:pPr>
      <w:r>
        <w:t>XYZ Organization has decided to go for computerization of its Payroll operations. First phase of automation will cover Human Resources, Accounts and Sales Departments. The structure of these departments is depicted below.</w:t>
      </w:r>
    </w:p>
    <w:p w:rsidR="00BA2FAF" w:rsidRPr="00F537B2" w:rsidRDefault="00BA2FAF" w:rsidP="00BA2FAF">
      <w:pPr>
        <w:jc w:val="both"/>
        <w:rPr>
          <w:b/>
        </w:rPr>
      </w:pPr>
      <w:r w:rsidRPr="00F537B2">
        <w:rPr>
          <w:b/>
        </w:rPr>
        <w:t>Reporting Structure</w:t>
      </w:r>
    </w:p>
    <w:p w:rsidR="00BA2FAF" w:rsidRDefault="00BA2FAF" w:rsidP="00BA2FAF">
      <w:pPr>
        <w:jc w:val="both"/>
      </w:pPr>
      <w:r>
        <w:t>HR Executive</w:t>
      </w:r>
      <w:r>
        <w:sym w:font="Wingdings" w:char="F0E0"/>
      </w:r>
      <w:r>
        <w:t>HR Manager</w:t>
      </w:r>
      <w:r>
        <w:sym w:font="Wingdings" w:char="F0E0"/>
      </w:r>
      <w:r>
        <w:t xml:space="preserve"> Senior Manager</w:t>
      </w:r>
    </w:p>
    <w:p w:rsidR="00BA2FAF" w:rsidRDefault="00BA2FAF" w:rsidP="00BA2FAF">
      <w:pPr>
        <w:jc w:val="both"/>
      </w:pPr>
      <w:r>
        <w:t>Salesman</w:t>
      </w:r>
      <w:r>
        <w:sym w:font="Wingdings" w:char="F0E0"/>
      </w:r>
      <w:r>
        <w:t>Sales Manager</w:t>
      </w:r>
      <w:r>
        <w:sym w:font="Wingdings" w:char="F0E0"/>
      </w:r>
      <w:r>
        <w:t>Chief Accountant</w:t>
      </w:r>
    </w:p>
    <w:p w:rsidR="00BA2FAF" w:rsidRDefault="00BA2FAF" w:rsidP="00BA2FAF">
      <w:pPr>
        <w:jc w:val="both"/>
      </w:pPr>
      <w:r>
        <w:t>The Salary of employees consists of multiple heads:</w:t>
      </w:r>
    </w:p>
    <w:tbl>
      <w:tblPr>
        <w:tblStyle w:val="LightGrid1"/>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19"/>
        <w:gridCol w:w="4623"/>
      </w:tblGrid>
      <w:tr w:rsidR="00BA2FAF" w:rsidTr="008D0B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left w:val="none" w:sz="0" w:space="0" w:color="auto"/>
              <w:bottom w:val="none" w:sz="0" w:space="0" w:color="auto"/>
              <w:right w:val="none" w:sz="0" w:space="0" w:color="auto"/>
            </w:tcBorders>
            <w:shd w:val="clear" w:color="auto" w:fill="D7D7D7"/>
          </w:tcPr>
          <w:p w:rsidR="00BA2FAF" w:rsidRPr="00085530" w:rsidRDefault="00BA2FAF" w:rsidP="008D0B37">
            <w:pPr>
              <w:spacing w:before="60" w:after="80"/>
              <w:jc w:val="both"/>
              <w:rPr>
                <w:rFonts w:asciiTheme="minorHAnsi" w:eastAsiaTheme="minorHAnsi" w:hAnsiTheme="minorHAnsi" w:cstheme="minorBidi"/>
                <w:bCs w:val="0"/>
                <w:lang w:val="en-IN"/>
              </w:rPr>
            </w:pPr>
            <w:r w:rsidRPr="00085530">
              <w:rPr>
                <w:rFonts w:asciiTheme="minorHAnsi" w:eastAsiaTheme="minorHAnsi" w:hAnsiTheme="minorHAnsi" w:cstheme="minorBidi"/>
                <w:bCs w:val="0"/>
                <w:lang w:val="en-IN"/>
              </w:rPr>
              <w:t>Income</w:t>
            </w:r>
          </w:p>
        </w:tc>
        <w:tc>
          <w:tcPr>
            <w:tcW w:w="4788" w:type="dxa"/>
            <w:tcBorders>
              <w:top w:val="none" w:sz="0" w:space="0" w:color="auto"/>
              <w:left w:val="none" w:sz="0" w:space="0" w:color="auto"/>
              <w:bottom w:val="none" w:sz="0" w:space="0" w:color="auto"/>
              <w:right w:val="none" w:sz="0" w:space="0" w:color="auto"/>
            </w:tcBorders>
            <w:shd w:val="clear" w:color="auto" w:fill="D7D7D7"/>
          </w:tcPr>
          <w:p w:rsidR="00BA2FAF" w:rsidRPr="00085530" w:rsidRDefault="00BA2FAF" w:rsidP="008D0B37">
            <w:pPr>
              <w:spacing w:before="60" w:after="80"/>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Cs w:val="0"/>
                <w:lang w:val="en-IN"/>
              </w:rPr>
            </w:pPr>
            <w:r w:rsidRPr="00085530">
              <w:rPr>
                <w:rFonts w:asciiTheme="minorHAnsi" w:eastAsiaTheme="minorHAnsi" w:hAnsiTheme="minorHAnsi" w:cstheme="minorBidi"/>
                <w:bCs w:val="0"/>
                <w:lang w:val="en-IN"/>
              </w:rPr>
              <w:t>Deductions</w:t>
            </w:r>
          </w:p>
        </w:tc>
      </w:tr>
      <w:tr w:rsidR="00BA2FAF" w:rsidTr="008D0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left w:val="none" w:sz="0" w:space="0" w:color="auto"/>
              <w:bottom w:val="none" w:sz="0" w:space="0" w:color="auto"/>
              <w:right w:val="none" w:sz="0" w:space="0" w:color="auto"/>
            </w:tcBorders>
            <w:shd w:val="clear" w:color="auto" w:fill="auto"/>
          </w:tcPr>
          <w:p w:rsidR="00BA2FAF" w:rsidRPr="00085530" w:rsidRDefault="00BA2FAF" w:rsidP="008D0B37">
            <w:pPr>
              <w:spacing w:before="60" w:after="80"/>
              <w:jc w:val="both"/>
              <w:rPr>
                <w:rFonts w:asciiTheme="minorHAnsi" w:eastAsiaTheme="minorHAnsi" w:hAnsiTheme="minorHAnsi" w:cstheme="minorBidi"/>
                <w:b w:val="0"/>
                <w:bCs w:val="0"/>
                <w:lang w:val="en-IN"/>
              </w:rPr>
            </w:pPr>
            <w:r w:rsidRPr="00085530">
              <w:rPr>
                <w:rFonts w:asciiTheme="minorHAnsi" w:eastAsiaTheme="minorHAnsi" w:hAnsiTheme="minorHAnsi" w:cstheme="minorBidi"/>
                <w:b w:val="0"/>
                <w:bCs w:val="0"/>
                <w:lang w:val="en-IN"/>
              </w:rPr>
              <w:t>Basic Salary</w:t>
            </w:r>
          </w:p>
        </w:tc>
        <w:tc>
          <w:tcPr>
            <w:tcW w:w="4788" w:type="dxa"/>
            <w:tcBorders>
              <w:top w:val="none" w:sz="0" w:space="0" w:color="auto"/>
              <w:left w:val="none" w:sz="0" w:space="0" w:color="auto"/>
              <w:bottom w:val="none" w:sz="0" w:space="0" w:color="auto"/>
              <w:right w:val="none" w:sz="0" w:space="0" w:color="auto"/>
            </w:tcBorders>
            <w:shd w:val="clear" w:color="auto" w:fill="auto"/>
          </w:tcPr>
          <w:p w:rsidR="00BA2FAF" w:rsidRPr="00085530" w:rsidRDefault="00BA2FAF" w:rsidP="008D0B37">
            <w:pPr>
              <w:spacing w:before="60" w:after="80"/>
              <w:jc w:val="both"/>
              <w:cnfStyle w:val="000000100000" w:firstRow="0" w:lastRow="0" w:firstColumn="0" w:lastColumn="0" w:oddVBand="0" w:evenVBand="0" w:oddHBand="1" w:evenHBand="0" w:firstRowFirstColumn="0" w:firstRowLastColumn="0" w:lastRowFirstColumn="0" w:lastRowLastColumn="0"/>
              <w:rPr>
                <w:lang w:val="en-IN"/>
              </w:rPr>
            </w:pPr>
            <w:r w:rsidRPr="00085530">
              <w:rPr>
                <w:lang w:val="en-IN"/>
              </w:rPr>
              <w:t>Provident Fund</w:t>
            </w:r>
          </w:p>
        </w:tc>
      </w:tr>
      <w:tr w:rsidR="00BA2FAF" w:rsidTr="008D0B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left w:val="none" w:sz="0" w:space="0" w:color="auto"/>
              <w:bottom w:val="none" w:sz="0" w:space="0" w:color="auto"/>
              <w:right w:val="none" w:sz="0" w:space="0" w:color="auto"/>
            </w:tcBorders>
            <w:shd w:val="clear" w:color="auto" w:fill="auto"/>
          </w:tcPr>
          <w:p w:rsidR="00BA2FAF" w:rsidRPr="00085530" w:rsidRDefault="00BA2FAF" w:rsidP="008D0B37">
            <w:pPr>
              <w:spacing w:before="60" w:after="80"/>
              <w:jc w:val="both"/>
              <w:rPr>
                <w:rFonts w:asciiTheme="minorHAnsi" w:eastAsiaTheme="minorHAnsi" w:hAnsiTheme="minorHAnsi" w:cstheme="minorBidi"/>
                <w:b w:val="0"/>
                <w:bCs w:val="0"/>
                <w:lang w:val="en-IN"/>
              </w:rPr>
            </w:pPr>
            <w:r w:rsidRPr="00085530">
              <w:rPr>
                <w:rFonts w:asciiTheme="minorHAnsi" w:eastAsiaTheme="minorHAnsi" w:hAnsiTheme="minorHAnsi" w:cstheme="minorBidi"/>
                <w:b w:val="0"/>
                <w:bCs w:val="0"/>
                <w:lang w:val="en-IN"/>
              </w:rPr>
              <w:t>Dearness Allowance</w:t>
            </w:r>
          </w:p>
        </w:tc>
        <w:tc>
          <w:tcPr>
            <w:tcW w:w="4788" w:type="dxa"/>
            <w:tcBorders>
              <w:top w:val="none" w:sz="0" w:space="0" w:color="auto"/>
              <w:left w:val="none" w:sz="0" w:space="0" w:color="auto"/>
              <w:bottom w:val="none" w:sz="0" w:space="0" w:color="auto"/>
              <w:right w:val="none" w:sz="0" w:space="0" w:color="auto"/>
            </w:tcBorders>
            <w:shd w:val="clear" w:color="auto" w:fill="auto"/>
          </w:tcPr>
          <w:p w:rsidR="00BA2FAF" w:rsidRPr="00085530" w:rsidRDefault="00BA2FAF" w:rsidP="008D0B37">
            <w:pPr>
              <w:spacing w:before="60" w:after="80"/>
              <w:jc w:val="both"/>
              <w:cnfStyle w:val="000000010000" w:firstRow="0" w:lastRow="0" w:firstColumn="0" w:lastColumn="0" w:oddVBand="0" w:evenVBand="0" w:oddHBand="0" w:evenHBand="1" w:firstRowFirstColumn="0" w:firstRowLastColumn="0" w:lastRowFirstColumn="0" w:lastRowLastColumn="0"/>
              <w:rPr>
                <w:lang w:val="en-IN"/>
              </w:rPr>
            </w:pPr>
            <w:r w:rsidRPr="00085530">
              <w:rPr>
                <w:lang w:val="en-IN"/>
              </w:rPr>
              <w:t>Tax Deductible at Source</w:t>
            </w:r>
          </w:p>
        </w:tc>
      </w:tr>
      <w:tr w:rsidR="00BA2FAF" w:rsidTr="008D0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left w:val="none" w:sz="0" w:space="0" w:color="auto"/>
              <w:bottom w:val="none" w:sz="0" w:space="0" w:color="auto"/>
              <w:right w:val="none" w:sz="0" w:space="0" w:color="auto"/>
            </w:tcBorders>
            <w:shd w:val="clear" w:color="auto" w:fill="auto"/>
          </w:tcPr>
          <w:p w:rsidR="00BA2FAF" w:rsidRPr="00085530" w:rsidRDefault="00BA2FAF" w:rsidP="008D0B37">
            <w:pPr>
              <w:spacing w:before="60" w:after="80"/>
              <w:jc w:val="both"/>
              <w:rPr>
                <w:rFonts w:asciiTheme="minorHAnsi" w:eastAsiaTheme="minorHAnsi" w:hAnsiTheme="minorHAnsi" w:cstheme="minorBidi"/>
                <w:b w:val="0"/>
                <w:bCs w:val="0"/>
                <w:lang w:val="en-IN"/>
              </w:rPr>
            </w:pPr>
            <w:r w:rsidRPr="00085530">
              <w:rPr>
                <w:rFonts w:asciiTheme="minorHAnsi" w:eastAsiaTheme="minorHAnsi" w:hAnsiTheme="minorHAnsi" w:cstheme="minorBidi"/>
                <w:b w:val="0"/>
                <w:bCs w:val="0"/>
                <w:lang w:val="en-IN"/>
              </w:rPr>
              <w:t>Housing Rent Allowance</w:t>
            </w:r>
          </w:p>
        </w:tc>
        <w:tc>
          <w:tcPr>
            <w:tcW w:w="4788" w:type="dxa"/>
            <w:tcBorders>
              <w:top w:val="none" w:sz="0" w:space="0" w:color="auto"/>
              <w:left w:val="none" w:sz="0" w:space="0" w:color="auto"/>
              <w:bottom w:val="none" w:sz="0" w:space="0" w:color="auto"/>
              <w:right w:val="none" w:sz="0" w:space="0" w:color="auto"/>
            </w:tcBorders>
            <w:shd w:val="clear" w:color="auto" w:fill="auto"/>
          </w:tcPr>
          <w:p w:rsidR="00BA2FAF" w:rsidRPr="00085530" w:rsidRDefault="00BA2FAF" w:rsidP="008D0B37">
            <w:pPr>
              <w:spacing w:before="60" w:after="80"/>
              <w:jc w:val="both"/>
              <w:cnfStyle w:val="000000100000" w:firstRow="0" w:lastRow="0" w:firstColumn="0" w:lastColumn="0" w:oddVBand="0" w:evenVBand="0" w:oddHBand="1" w:evenHBand="0" w:firstRowFirstColumn="0" w:firstRowLastColumn="0" w:lastRowFirstColumn="0" w:lastRowLastColumn="0"/>
              <w:rPr>
                <w:lang w:val="en-IN"/>
              </w:rPr>
            </w:pPr>
          </w:p>
        </w:tc>
      </w:tr>
      <w:tr w:rsidR="00BA2FAF" w:rsidTr="008D0B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left w:val="none" w:sz="0" w:space="0" w:color="auto"/>
              <w:bottom w:val="none" w:sz="0" w:space="0" w:color="auto"/>
              <w:right w:val="none" w:sz="0" w:space="0" w:color="auto"/>
            </w:tcBorders>
            <w:shd w:val="clear" w:color="auto" w:fill="auto"/>
          </w:tcPr>
          <w:p w:rsidR="00BA2FAF" w:rsidRPr="00085530" w:rsidRDefault="00BA2FAF" w:rsidP="008D0B37">
            <w:pPr>
              <w:spacing w:before="60" w:after="80"/>
              <w:jc w:val="both"/>
              <w:rPr>
                <w:rFonts w:asciiTheme="minorHAnsi" w:eastAsiaTheme="minorHAnsi" w:hAnsiTheme="minorHAnsi" w:cstheme="minorBidi"/>
                <w:b w:val="0"/>
                <w:bCs w:val="0"/>
                <w:lang w:val="en-IN"/>
              </w:rPr>
            </w:pPr>
            <w:r w:rsidRPr="00085530">
              <w:rPr>
                <w:rFonts w:asciiTheme="minorHAnsi" w:eastAsiaTheme="minorHAnsi" w:hAnsiTheme="minorHAnsi" w:cstheme="minorBidi"/>
                <w:b w:val="0"/>
                <w:bCs w:val="0"/>
                <w:lang w:val="en-IN"/>
              </w:rPr>
              <w:t>Travel Allowance</w:t>
            </w:r>
          </w:p>
        </w:tc>
        <w:tc>
          <w:tcPr>
            <w:tcW w:w="4788" w:type="dxa"/>
            <w:tcBorders>
              <w:top w:val="none" w:sz="0" w:space="0" w:color="auto"/>
              <w:left w:val="none" w:sz="0" w:space="0" w:color="auto"/>
              <w:bottom w:val="none" w:sz="0" w:space="0" w:color="auto"/>
              <w:right w:val="none" w:sz="0" w:space="0" w:color="auto"/>
            </w:tcBorders>
            <w:shd w:val="clear" w:color="auto" w:fill="auto"/>
          </w:tcPr>
          <w:p w:rsidR="00BA2FAF" w:rsidRPr="00085530" w:rsidRDefault="00BA2FAF" w:rsidP="008D0B37">
            <w:pPr>
              <w:spacing w:before="60" w:after="80"/>
              <w:jc w:val="both"/>
              <w:cnfStyle w:val="000000010000" w:firstRow="0" w:lastRow="0" w:firstColumn="0" w:lastColumn="0" w:oddVBand="0" w:evenVBand="0" w:oddHBand="0" w:evenHBand="1" w:firstRowFirstColumn="0" w:firstRowLastColumn="0" w:lastRowFirstColumn="0" w:lastRowLastColumn="0"/>
              <w:rPr>
                <w:lang w:val="en-IN"/>
              </w:rPr>
            </w:pPr>
          </w:p>
        </w:tc>
      </w:tr>
    </w:tbl>
    <w:p w:rsidR="00BA2FAF" w:rsidRDefault="00BA2FAF" w:rsidP="00BA2FAF">
      <w:pPr>
        <w:jc w:val="both"/>
      </w:pPr>
    </w:p>
    <w:p w:rsidR="00BA2FAF" w:rsidRDefault="00BA2FAF" w:rsidP="004A3083">
      <w:pPr>
        <w:jc w:val="both"/>
      </w:pPr>
      <w:r>
        <w:t>In addition to these, depending on the division of the employees, some more allowances are disbursed. Sales team gets commission, Accounts Team gets bonus and the HR team receives incentives. This extra disbursement is also dependent on their designation and position within the hierarchy. Additional gratuity amount is also paid to employees who have completed 5 years in the organization.</w:t>
      </w:r>
    </w:p>
    <w:p w:rsidR="00BA2FAF" w:rsidRDefault="00BA2FAF" w:rsidP="00BA2FAF">
      <w:pPr>
        <w:spacing w:before="60" w:after="80" w:line="240" w:lineRule="auto"/>
        <w:jc w:val="both"/>
      </w:pPr>
      <w:r>
        <w:br/>
        <w:t>1.  Identify the objects with their characteristics and behaviour to represent the problem statement.</w:t>
      </w:r>
    </w:p>
    <w:p w:rsidR="00BA2FAF" w:rsidRDefault="00BA2FAF" w:rsidP="00BA2FAF">
      <w:pPr>
        <w:jc w:val="both"/>
      </w:pPr>
      <w:r>
        <w:t>2.  Identify the object relationship representing the problem statement.</w:t>
      </w:r>
    </w:p>
    <w:p w:rsidR="00DC6B3E" w:rsidRDefault="00DC6B3E" w:rsidP="000C3128">
      <w:pPr>
        <w:pStyle w:val="Head-2"/>
      </w:pPr>
      <w:r>
        <w:br w:type="page"/>
      </w:r>
    </w:p>
    <w:tbl>
      <w:tblPr>
        <w:tblStyle w:val="TableGrid"/>
        <w:tblW w:w="0" w:type="auto"/>
        <w:shd w:val="clear" w:color="auto" w:fill="D9D9D9" w:themeFill="background1" w:themeFillShade="D9"/>
        <w:tblLook w:val="04A0" w:firstRow="1" w:lastRow="0" w:firstColumn="1" w:lastColumn="0" w:noHBand="0" w:noVBand="1"/>
      </w:tblPr>
      <w:tblGrid>
        <w:gridCol w:w="9242"/>
      </w:tblGrid>
      <w:tr w:rsidR="004A3083" w:rsidTr="004A3083">
        <w:tc>
          <w:tcPr>
            <w:tcW w:w="9242" w:type="dxa"/>
            <w:shd w:val="clear" w:color="auto" w:fill="D9D9D9" w:themeFill="background1" w:themeFillShade="D9"/>
          </w:tcPr>
          <w:p w:rsidR="004A3083" w:rsidRDefault="004A3083" w:rsidP="004A3083">
            <w:pPr>
              <w:pStyle w:val="Head-1"/>
            </w:pPr>
            <w:r w:rsidRPr="00085530">
              <w:lastRenderedPageBreak/>
              <w:t xml:space="preserve">Chapter </w:t>
            </w:r>
            <w:r>
              <w:t>2</w:t>
            </w:r>
            <w:r w:rsidRPr="00085530">
              <w:t>-Writing Java Classes</w:t>
            </w:r>
          </w:p>
        </w:tc>
      </w:tr>
    </w:tbl>
    <w:p w:rsidR="004A3083" w:rsidRDefault="004A3083" w:rsidP="00BA2FAF">
      <w:pPr>
        <w:pStyle w:val="Head-1"/>
      </w:pPr>
    </w:p>
    <w:p w:rsidR="00BA2FAF" w:rsidRDefault="00BA2FAF" w:rsidP="00BA2FAF">
      <w:pPr>
        <w:pStyle w:val="Head-1"/>
      </w:pPr>
      <w:r>
        <w:t>Lab Exercise -1</w:t>
      </w:r>
    </w:p>
    <w:p w:rsidR="00BA2FAF" w:rsidRPr="00AE526B" w:rsidRDefault="00BA2FAF" w:rsidP="00BA2FAF">
      <w:pPr>
        <w:pStyle w:val="Head-2"/>
      </w:pPr>
      <w:r>
        <w:t>Objective</w:t>
      </w:r>
    </w:p>
    <w:p w:rsidR="00BA2FAF" w:rsidRPr="00E755D0" w:rsidRDefault="00BA2FAF" w:rsidP="00EA604B">
      <w:pPr>
        <w:pStyle w:val="Bullet"/>
        <w:numPr>
          <w:ilvl w:val="0"/>
          <w:numId w:val="6"/>
        </w:numPr>
        <w:rPr>
          <w:rStyle w:val="CodeChar"/>
        </w:rPr>
      </w:pPr>
      <w:r w:rsidRPr="000C574F">
        <w:t xml:space="preserve">Construct </w:t>
      </w:r>
      <w:r>
        <w:t>a</w:t>
      </w:r>
      <w:r w:rsidRPr="000C574F">
        <w:t xml:space="preserve"> simple J</w:t>
      </w:r>
      <w:r>
        <w:t>ava</w:t>
      </w:r>
      <w:r w:rsidRPr="000C574F">
        <w:t xml:space="preserve"> class:  </w:t>
      </w:r>
      <w:proofErr w:type="spellStart"/>
      <w:r w:rsidRPr="00E755D0">
        <w:rPr>
          <w:rStyle w:val="CodeChar"/>
        </w:rPr>
        <w:t>MyDate</w:t>
      </w:r>
      <w:proofErr w:type="spellEnd"/>
    </w:p>
    <w:p w:rsidR="00BA2FAF" w:rsidRDefault="00BA2FAF" w:rsidP="00BA2FAF">
      <w:pPr>
        <w:pStyle w:val="Head-2"/>
      </w:pPr>
      <w:r>
        <w:t>Problem Statement</w:t>
      </w:r>
    </w:p>
    <w:p w:rsidR="00BA2FAF" w:rsidRPr="00211FE8" w:rsidRDefault="00BA2FAF" w:rsidP="00EA604B">
      <w:pPr>
        <w:pStyle w:val="Para-text"/>
        <w:numPr>
          <w:ilvl w:val="0"/>
          <w:numId w:val="5"/>
        </w:numPr>
        <w:rPr>
          <w:highlight w:val="yellow"/>
        </w:rPr>
      </w:pPr>
      <w:r w:rsidRPr="00211FE8">
        <w:rPr>
          <w:highlight w:val="yellow"/>
        </w:rPr>
        <w:t xml:space="preserve">Construct a class </w:t>
      </w:r>
      <w:r w:rsidRPr="00211FE8">
        <w:rPr>
          <w:rFonts w:ascii="Courier New" w:hAnsi="Courier New" w:cs="Courier New"/>
          <w:sz w:val="20"/>
          <w:highlight w:val="yellow"/>
        </w:rPr>
        <w:t>Date</w:t>
      </w:r>
      <w:r w:rsidRPr="00211FE8">
        <w:rPr>
          <w:highlight w:val="yellow"/>
        </w:rPr>
        <w:t xml:space="preserve"> which has attributes - </w:t>
      </w:r>
      <w:r w:rsidRPr="00211FE8">
        <w:rPr>
          <w:rFonts w:ascii="Courier New" w:hAnsi="Courier New" w:cs="Courier New"/>
          <w:sz w:val="20"/>
          <w:highlight w:val="yellow"/>
        </w:rPr>
        <w:t>day</w:t>
      </w:r>
      <w:r w:rsidRPr="00211FE8">
        <w:rPr>
          <w:highlight w:val="yellow"/>
        </w:rPr>
        <w:t xml:space="preserve">, </w:t>
      </w:r>
      <w:r w:rsidRPr="00211FE8">
        <w:rPr>
          <w:rFonts w:ascii="Courier New" w:hAnsi="Courier New" w:cs="Courier New"/>
          <w:sz w:val="20"/>
          <w:highlight w:val="yellow"/>
        </w:rPr>
        <w:t xml:space="preserve">month </w:t>
      </w:r>
      <w:r w:rsidRPr="00211FE8">
        <w:rPr>
          <w:highlight w:val="yellow"/>
        </w:rPr>
        <w:t xml:space="preserve">and </w:t>
      </w:r>
      <w:proofErr w:type="spellStart"/>
      <w:r w:rsidRPr="00211FE8">
        <w:rPr>
          <w:rFonts w:ascii="Courier New" w:hAnsi="Courier New" w:cs="Courier New"/>
          <w:sz w:val="20"/>
          <w:highlight w:val="yellow"/>
        </w:rPr>
        <w:t>year.</w:t>
      </w:r>
      <w:r w:rsidRPr="00211FE8">
        <w:rPr>
          <w:highlight w:val="yellow"/>
        </w:rPr>
        <w:t>Use</w:t>
      </w:r>
      <w:proofErr w:type="spellEnd"/>
      <w:r w:rsidRPr="00211FE8">
        <w:rPr>
          <w:highlight w:val="yellow"/>
        </w:rPr>
        <w:t xml:space="preserve"> </w:t>
      </w:r>
      <w:proofErr w:type="spellStart"/>
      <w:proofErr w:type="gramStart"/>
      <w:r w:rsidRPr="00211FE8">
        <w:rPr>
          <w:rFonts w:ascii="Courier New" w:hAnsi="Courier New" w:cs="Courier New"/>
          <w:sz w:val="20"/>
          <w:highlight w:val="yellow"/>
        </w:rPr>
        <w:t>initDate</w:t>
      </w:r>
      <w:proofErr w:type="spellEnd"/>
      <w:r w:rsidRPr="00211FE8">
        <w:rPr>
          <w:rFonts w:ascii="Courier New" w:hAnsi="Courier New" w:cs="Courier New"/>
          <w:sz w:val="20"/>
          <w:highlight w:val="yellow"/>
        </w:rPr>
        <w:t>(</w:t>
      </w:r>
      <w:proofErr w:type="gramEnd"/>
      <w:r w:rsidRPr="00211FE8">
        <w:rPr>
          <w:rFonts w:ascii="Courier New" w:hAnsi="Courier New" w:cs="Courier New"/>
          <w:sz w:val="20"/>
          <w:highlight w:val="yellow"/>
        </w:rPr>
        <w:t xml:space="preserve">) </w:t>
      </w:r>
      <w:r w:rsidRPr="00211FE8">
        <w:rPr>
          <w:highlight w:val="yellow"/>
        </w:rPr>
        <w:t xml:space="preserve">method to print date. </w:t>
      </w:r>
    </w:p>
    <w:p w:rsidR="004A3083" w:rsidRDefault="004A3083" w:rsidP="004A3083">
      <w:pPr>
        <w:pStyle w:val="Para-text"/>
        <w:ind w:left="720"/>
      </w:pPr>
    </w:p>
    <w:p w:rsidR="00BA2FAF" w:rsidRDefault="00BA2FAF" w:rsidP="00BA2FAF">
      <w:pPr>
        <w:pStyle w:val="Head-1"/>
      </w:pPr>
      <w:r>
        <w:t>Lab Exercise - 2</w:t>
      </w:r>
    </w:p>
    <w:p w:rsidR="00BA2FAF" w:rsidRDefault="00BA2FAF" w:rsidP="00BA2FAF">
      <w:pPr>
        <w:pStyle w:val="Head-2"/>
      </w:pPr>
      <w:r>
        <w:t>Objectives</w:t>
      </w:r>
    </w:p>
    <w:p w:rsidR="00BA2FAF" w:rsidRPr="00E755D0" w:rsidRDefault="00BA2FAF" w:rsidP="00EA604B">
      <w:pPr>
        <w:pStyle w:val="Bullet"/>
        <w:numPr>
          <w:ilvl w:val="0"/>
          <w:numId w:val="8"/>
        </w:numPr>
      </w:pPr>
      <w:r w:rsidRPr="00E755D0">
        <w:t xml:space="preserve">Create accessor and </w:t>
      </w:r>
      <w:proofErr w:type="spellStart"/>
      <w:r w:rsidRPr="00E755D0">
        <w:t>mutator</w:t>
      </w:r>
      <w:proofErr w:type="spellEnd"/>
      <w:r w:rsidRPr="00E755D0">
        <w:t xml:space="preserve"> methods.</w:t>
      </w:r>
    </w:p>
    <w:p w:rsidR="00BA2FAF" w:rsidRDefault="00BA2FAF" w:rsidP="00EA604B">
      <w:pPr>
        <w:pStyle w:val="Bullet"/>
        <w:numPr>
          <w:ilvl w:val="0"/>
          <w:numId w:val="9"/>
        </w:numPr>
      </w:pPr>
      <w:r w:rsidRPr="00E755D0">
        <w:t>Create a constructor and overload it.</w:t>
      </w:r>
    </w:p>
    <w:p w:rsidR="00BA2FAF" w:rsidRDefault="00BA2FAF" w:rsidP="00BA2FAF">
      <w:pPr>
        <w:pStyle w:val="Head-2"/>
      </w:pPr>
      <w:r>
        <w:t>Pre-condition</w:t>
      </w:r>
    </w:p>
    <w:p w:rsidR="00BA2FAF" w:rsidRPr="00A71C6D" w:rsidRDefault="00BA2FAF" w:rsidP="00EA604B">
      <w:pPr>
        <w:pStyle w:val="Para-text"/>
        <w:numPr>
          <w:ilvl w:val="0"/>
          <w:numId w:val="9"/>
        </w:numPr>
        <w:rPr>
          <w:rFonts w:ascii="Courier New" w:hAnsi="Courier New" w:cs="Courier New"/>
          <w:sz w:val="20"/>
        </w:rPr>
      </w:pPr>
      <w:r w:rsidRPr="009F1C7B">
        <w:rPr>
          <w:rStyle w:val="CodeChar"/>
        </w:rPr>
        <w:t>Date</w:t>
      </w:r>
      <w:r w:rsidRPr="00A71C6D">
        <w:rPr>
          <w:rFonts w:ascii="Courier New" w:hAnsi="Courier New" w:cs="Courier New"/>
          <w:sz w:val="20"/>
        </w:rPr>
        <w:t xml:space="preserve"> </w:t>
      </w:r>
      <w:r w:rsidRPr="00FF178F">
        <w:t>should be created</w:t>
      </w:r>
      <w:r>
        <w:t>.</w:t>
      </w:r>
    </w:p>
    <w:p w:rsidR="00BA2FAF" w:rsidRDefault="00BA2FAF" w:rsidP="00BA2FAF">
      <w:pPr>
        <w:pStyle w:val="Head-2"/>
      </w:pPr>
      <w:r>
        <w:t>Problem Statement 1</w:t>
      </w:r>
    </w:p>
    <w:p w:rsidR="00BA2FAF" w:rsidRDefault="00BA2FAF" w:rsidP="00BA2FAF">
      <w:pPr>
        <w:pStyle w:val="Para-text"/>
      </w:pPr>
      <w:r w:rsidRPr="00211FE8">
        <w:rPr>
          <w:highlight w:val="yellow"/>
        </w:rPr>
        <w:t xml:space="preserve">Create an object and initialize it using </w:t>
      </w:r>
      <w:proofErr w:type="spellStart"/>
      <w:r w:rsidRPr="00211FE8">
        <w:rPr>
          <w:highlight w:val="yellow"/>
        </w:rPr>
        <w:t>mutator</w:t>
      </w:r>
      <w:proofErr w:type="spellEnd"/>
      <w:r w:rsidRPr="00211FE8">
        <w:rPr>
          <w:highlight w:val="yellow"/>
        </w:rPr>
        <w:t xml:space="preserve"> methods and accesses it using accessor methods. Print the date.</w:t>
      </w:r>
      <w:r>
        <w:t xml:space="preserve"> </w:t>
      </w:r>
    </w:p>
    <w:p w:rsidR="00BA2FAF" w:rsidRDefault="00BA2FAF" w:rsidP="00BA2FAF">
      <w:pPr>
        <w:pStyle w:val="Head-2"/>
      </w:pPr>
      <w:r>
        <w:t>Problem Statement 2</w:t>
      </w:r>
    </w:p>
    <w:p w:rsidR="00BA2FAF" w:rsidRDefault="00BA2FAF" w:rsidP="00BA2FAF">
      <w:pPr>
        <w:pStyle w:val="Para-text"/>
      </w:pPr>
      <w:r w:rsidRPr="00211FE8">
        <w:rPr>
          <w:highlight w:val="yellow"/>
        </w:rPr>
        <w:t>Create two objects and initialize them using no-argument and parameterized constructor respectively. Print the date.</w:t>
      </w:r>
      <w:r>
        <w:t xml:space="preserve"> </w:t>
      </w:r>
    </w:p>
    <w:p w:rsidR="00BA2FAF" w:rsidRDefault="00BA2FAF" w:rsidP="00BA2FAF">
      <w:pPr>
        <w:pStyle w:val="Head-2"/>
      </w:pPr>
      <w:r>
        <w:t>Problem Statement 3</w:t>
      </w:r>
    </w:p>
    <w:p w:rsidR="00BA2FAF" w:rsidRDefault="00BA2FAF" w:rsidP="00BA2FAF">
      <w:pPr>
        <w:pStyle w:val="Para-text"/>
      </w:pPr>
      <w:r w:rsidRPr="00211FE8">
        <w:rPr>
          <w:highlight w:val="yellow"/>
        </w:rPr>
        <w:t>Consider that payroll software needs to be developed for computerization of operations of an ABC organization. The organization has employees.</w:t>
      </w:r>
      <w:r>
        <w:t xml:space="preserve"> </w:t>
      </w:r>
    </w:p>
    <w:p w:rsidR="00BA2FAF" w:rsidRDefault="00BA2FAF" w:rsidP="00EA604B">
      <w:pPr>
        <w:pStyle w:val="Para-text"/>
        <w:numPr>
          <w:ilvl w:val="1"/>
          <w:numId w:val="7"/>
        </w:numPr>
        <w:ind w:left="360"/>
      </w:pPr>
      <w:r>
        <w:t xml:space="preserve">Construct a class </w:t>
      </w:r>
      <w:r w:rsidRPr="00E755D0">
        <w:rPr>
          <w:rStyle w:val="CodeChar"/>
        </w:rPr>
        <w:t>Employee</w:t>
      </w:r>
      <w:r>
        <w:t xml:space="preserve"> with following members using private access specifies:</w:t>
      </w:r>
    </w:p>
    <w:p w:rsidR="00BA2FAF" w:rsidRDefault="00BA2FAF" w:rsidP="00EA604B">
      <w:pPr>
        <w:pStyle w:val="Para-text"/>
        <w:numPr>
          <w:ilvl w:val="2"/>
          <w:numId w:val="7"/>
        </w:numPr>
        <w:spacing w:before="60" w:after="60"/>
        <w:ind w:left="1094" w:hanging="187"/>
      </w:pPr>
      <w:r>
        <w:t>Employee Id</w:t>
      </w:r>
      <w:r>
        <w:tab/>
      </w:r>
      <w:r>
        <w:tab/>
      </w:r>
      <w:r>
        <w:tab/>
        <w:t>integer</w:t>
      </w:r>
    </w:p>
    <w:p w:rsidR="00BA2FAF" w:rsidRDefault="00BA2FAF" w:rsidP="00EA604B">
      <w:pPr>
        <w:pStyle w:val="Para-text"/>
        <w:numPr>
          <w:ilvl w:val="2"/>
          <w:numId w:val="7"/>
        </w:numPr>
        <w:spacing w:before="60" w:after="60"/>
        <w:ind w:left="1094" w:hanging="187"/>
      </w:pPr>
      <w:r>
        <w:t>Employee Name</w:t>
      </w:r>
      <w:r>
        <w:tab/>
      </w:r>
      <w:r>
        <w:tab/>
      </w:r>
      <w:r>
        <w:tab/>
        <w:t>string</w:t>
      </w:r>
    </w:p>
    <w:p w:rsidR="00BA2FAF" w:rsidRDefault="00BA2FAF" w:rsidP="00EA604B">
      <w:pPr>
        <w:pStyle w:val="Para-text"/>
        <w:numPr>
          <w:ilvl w:val="2"/>
          <w:numId w:val="7"/>
        </w:numPr>
        <w:spacing w:before="60" w:after="60"/>
        <w:ind w:left="1094" w:hanging="187"/>
      </w:pPr>
      <w:r>
        <w:t>Basic Salary</w:t>
      </w:r>
      <w:r>
        <w:tab/>
      </w:r>
      <w:r>
        <w:tab/>
      </w:r>
      <w:r>
        <w:tab/>
      </w:r>
      <w:r>
        <w:tab/>
        <w:t>double</w:t>
      </w:r>
    </w:p>
    <w:p w:rsidR="00BA2FAF" w:rsidRDefault="00BA2FAF" w:rsidP="00EA604B">
      <w:pPr>
        <w:pStyle w:val="Para-text"/>
        <w:numPr>
          <w:ilvl w:val="2"/>
          <w:numId w:val="7"/>
        </w:numPr>
        <w:spacing w:before="60" w:after="60"/>
        <w:ind w:left="1094" w:hanging="187"/>
      </w:pPr>
      <w:r>
        <w:t>HRA</w:t>
      </w:r>
      <w:r>
        <w:tab/>
      </w:r>
      <w:r>
        <w:tab/>
      </w:r>
      <w:r>
        <w:tab/>
      </w:r>
      <w:r>
        <w:tab/>
        <w:t>double</w:t>
      </w:r>
    </w:p>
    <w:p w:rsidR="00BA2FAF" w:rsidRDefault="00BA2FAF" w:rsidP="00EA604B">
      <w:pPr>
        <w:pStyle w:val="Para-text"/>
        <w:numPr>
          <w:ilvl w:val="2"/>
          <w:numId w:val="7"/>
        </w:numPr>
        <w:spacing w:before="60" w:after="60"/>
        <w:ind w:left="1094" w:hanging="187"/>
      </w:pPr>
      <w:r>
        <w:t>Medical</w:t>
      </w:r>
      <w:r>
        <w:tab/>
      </w:r>
      <w:r>
        <w:tab/>
      </w:r>
      <w:r>
        <w:tab/>
      </w:r>
      <w:r>
        <w:tab/>
        <w:t>double</w:t>
      </w:r>
    </w:p>
    <w:p w:rsidR="00BA2FAF" w:rsidRDefault="00BA2FAF" w:rsidP="00EA604B">
      <w:pPr>
        <w:pStyle w:val="Para-text"/>
        <w:numPr>
          <w:ilvl w:val="2"/>
          <w:numId w:val="7"/>
        </w:numPr>
        <w:spacing w:before="60" w:after="60"/>
        <w:ind w:left="1094" w:hanging="187"/>
      </w:pPr>
      <w:r>
        <w:t>PF</w:t>
      </w:r>
      <w:r>
        <w:tab/>
      </w:r>
      <w:r>
        <w:tab/>
      </w:r>
      <w:r>
        <w:tab/>
      </w:r>
      <w:r>
        <w:tab/>
      </w:r>
      <w:r>
        <w:tab/>
        <w:t>double</w:t>
      </w:r>
    </w:p>
    <w:p w:rsidR="00BA2FAF" w:rsidRDefault="00BA2FAF" w:rsidP="00EA604B">
      <w:pPr>
        <w:pStyle w:val="Para-text"/>
        <w:numPr>
          <w:ilvl w:val="2"/>
          <w:numId w:val="7"/>
        </w:numPr>
        <w:spacing w:before="60" w:after="60"/>
        <w:ind w:left="1094" w:hanging="187"/>
      </w:pPr>
      <w:r>
        <w:t>PT</w:t>
      </w:r>
      <w:r>
        <w:tab/>
      </w:r>
      <w:r>
        <w:tab/>
      </w:r>
      <w:r>
        <w:tab/>
      </w:r>
      <w:r>
        <w:tab/>
      </w:r>
      <w:r>
        <w:tab/>
        <w:t>double</w:t>
      </w:r>
    </w:p>
    <w:p w:rsidR="00BA2FAF" w:rsidRDefault="00BA2FAF" w:rsidP="00EA604B">
      <w:pPr>
        <w:pStyle w:val="Para-text"/>
        <w:numPr>
          <w:ilvl w:val="2"/>
          <w:numId w:val="7"/>
        </w:numPr>
        <w:spacing w:before="60" w:after="60"/>
        <w:ind w:left="1094" w:hanging="187"/>
      </w:pPr>
      <w:r>
        <w:t>Net Salary</w:t>
      </w:r>
      <w:r>
        <w:tab/>
      </w:r>
      <w:r>
        <w:tab/>
      </w:r>
      <w:r>
        <w:tab/>
      </w:r>
      <w:r>
        <w:tab/>
        <w:t>double</w:t>
      </w:r>
    </w:p>
    <w:p w:rsidR="00BA2FAF" w:rsidRDefault="00BA2FAF" w:rsidP="00EA604B">
      <w:pPr>
        <w:pStyle w:val="Para-text"/>
        <w:numPr>
          <w:ilvl w:val="2"/>
          <w:numId w:val="7"/>
        </w:numPr>
        <w:spacing w:before="60" w:after="60"/>
        <w:ind w:left="1094" w:hanging="187"/>
      </w:pPr>
      <w:r>
        <w:t>Gross Salary</w:t>
      </w:r>
      <w:r>
        <w:tab/>
      </w:r>
      <w:r>
        <w:tab/>
      </w:r>
      <w:r>
        <w:tab/>
        <w:t>double</w:t>
      </w:r>
    </w:p>
    <w:p w:rsidR="00BA2FAF" w:rsidRDefault="00BA2FAF" w:rsidP="00BA2FAF">
      <w:pPr>
        <w:pStyle w:val="Para-text"/>
        <w:ind w:firstLine="720"/>
      </w:pPr>
      <w:r>
        <w:t xml:space="preserve">Please use following expressions for calculations: </w:t>
      </w:r>
    </w:p>
    <w:p w:rsidR="00BA2FAF" w:rsidRDefault="00BA2FAF" w:rsidP="00BA2FAF">
      <w:pPr>
        <w:pStyle w:val="Number-bullet"/>
        <w:numPr>
          <w:ilvl w:val="0"/>
          <w:numId w:val="0"/>
        </w:numPr>
        <w:ind w:firstLine="720"/>
      </w:pPr>
      <w:r>
        <w:t xml:space="preserve">HRA = 50% of Basic Salary </w:t>
      </w:r>
    </w:p>
    <w:p w:rsidR="00BA2FAF" w:rsidRDefault="00BA2FAF" w:rsidP="00BA2FAF">
      <w:pPr>
        <w:pStyle w:val="Number-bullet"/>
        <w:numPr>
          <w:ilvl w:val="0"/>
          <w:numId w:val="0"/>
        </w:numPr>
        <w:ind w:left="360" w:hanging="360"/>
      </w:pPr>
      <w:r>
        <w:t xml:space="preserve">       </w:t>
      </w:r>
      <w:r>
        <w:tab/>
      </w:r>
      <w:r>
        <w:tab/>
        <w:t>PF = 12% of Basic Salary</w:t>
      </w:r>
    </w:p>
    <w:p w:rsidR="00BA2FAF" w:rsidRDefault="00BA2FAF" w:rsidP="00BA2FAF">
      <w:pPr>
        <w:pStyle w:val="Number-bullet"/>
        <w:numPr>
          <w:ilvl w:val="0"/>
          <w:numId w:val="0"/>
        </w:numPr>
        <w:ind w:left="360" w:hanging="360"/>
      </w:pPr>
      <w:r>
        <w:t xml:space="preserve">       </w:t>
      </w:r>
      <w:r>
        <w:tab/>
      </w:r>
      <w:r>
        <w:tab/>
        <w:t>PT = Rs. 200</w:t>
      </w:r>
    </w:p>
    <w:p w:rsidR="00BA2FAF" w:rsidRPr="00211FE8" w:rsidRDefault="00BA2FAF" w:rsidP="00EA604B">
      <w:pPr>
        <w:pStyle w:val="Para-text"/>
        <w:numPr>
          <w:ilvl w:val="1"/>
          <w:numId w:val="7"/>
        </w:numPr>
        <w:ind w:left="360"/>
        <w:rPr>
          <w:highlight w:val="yellow"/>
        </w:rPr>
      </w:pPr>
      <w:r w:rsidRPr="00211FE8">
        <w:rPr>
          <w:highlight w:val="yellow"/>
        </w:rPr>
        <w:lastRenderedPageBreak/>
        <w:t>Write no arguments constructor and parameterized constructor to initialize objects.</w:t>
      </w:r>
    </w:p>
    <w:p w:rsidR="00BA2FAF" w:rsidRDefault="00BA2FAF" w:rsidP="00EA604B">
      <w:pPr>
        <w:pStyle w:val="Para-text"/>
        <w:numPr>
          <w:ilvl w:val="1"/>
          <w:numId w:val="7"/>
        </w:numPr>
        <w:ind w:left="360"/>
      </w:pPr>
      <w:r>
        <w:t>Write properties for Employee Id, Employee Name, Basic Salary, Net Salary and Gross Salary.</w:t>
      </w:r>
    </w:p>
    <w:p w:rsidR="00BA2FAF" w:rsidRPr="00E56A29" w:rsidRDefault="00BA2FAF" w:rsidP="00EA604B">
      <w:pPr>
        <w:pStyle w:val="Para-text"/>
        <w:numPr>
          <w:ilvl w:val="1"/>
          <w:numId w:val="7"/>
        </w:numPr>
        <w:ind w:left="360"/>
      </w:pPr>
      <w:r>
        <w:t>Write methods to display the details of an employee and calculate the gross and net salary.</w:t>
      </w:r>
    </w:p>
    <w:p w:rsidR="00BA2FAF" w:rsidRDefault="00BA2FAF" w:rsidP="00BA2FAF">
      <w:pPr>
        <w:pStyle w:val="Number-bullet"/>
        <w:numPr>
          <w:ilvl w:val="0"/>
          <w:numId w:val="0"/>
        </w:numPr>
        <w:ind w:left="360"/>
      </w:pPr>
      <w:r>
        <w:t>Goss Salary = Basic Salary + HRA + Medical</w:t>
      </w:r>
    </w:p>
    <w:p w:rsidR="00BA2FAF" w:rsidRDefault="00BA2FAF" w:rsidP="00BA2FAF">
      <w:pPr>
        <w:pStyle w:val="Number-bullet"/>
        <w:numPr>
          <w:ilvl w:val="0"/>
          <w:numId w:val="0"/>
        </w:numPr>
        <w:ind w:left="360"/>
      </w:pPr>
      <w:r>
        <w:t>Net Salary = Gross Salary – (PT + PF)</w:t>
      </w:r>
    </w:p>
    <w:p w:rsidR="00BA2FAF" w:rsidRDefault="00BA2FAF" w:rsidP="00BA2FAF">
      <w:pPr>
        <w:pStyle w:val="Number-bullet"/>
        <w:numPr>
          <w:ilvl w:val="0"/>
          <w:numId w:val="0"/>
        </w:numPr>
        <w:ind w:left="360"/>
      </w:pPr>
    </w:p>
    <w:p w:rsidR="00BA2FAF" w:rsidRDefault="00BA2FAF" w:rsidP="00BA2FAF">
      <w:pPr>
        <w:pStyle w:val="Head-1"/>
      </w:pPr>
      <w:r>
        <w:t>Lab Exercise - 3</w:t>
      </w:r>
    </w:p>
    <w:p w:rsidR="00BA2FAF" w:rsidRPr="00AE526B" w:rsidRDefault="00BA2FAF" w:rsidP="00BA2FAF">
      <w:pPr>
        <w:pStyle w:val="Head-2"/>
      </w:pPr>
      <w:r>
        <w:t>Objective</w:t>
      </w:r>
    </w:p>
    <w:p w:rsidR="00BA2FAF" w:rsidRPr="000D2E4B" w:rsidRDefault="00BA2FAF" w:rsidP="00EA604B">
      <w:pPr>
        <w:pStyle w:val="Sub-subbullet"/>
        <w:numPr>
          <w:ilvl w:val="0"/>
          <w:numId w:val="11"/>
        </w:numPr>
      </w:pPr>
      <w:r>
        <w:rPr>
          <w:rFonts w:asciiTheme="minorHAnsi" w:hAnsiTheme="minorHAnsi"/>
        </w:rPr>
        <w:t>Overload methods</w:t>
      </w:r>
    </w:p>
    <w:p w:rsidR="00BA2FAF" w:rsidRDefault="00BA2FAF" w:rsidP="00BA2FAF">
      <w:pPr>
        <w:pStyle w:val="Head-2"/>
      </w:pPr>
      <w:r>
        <w:t>Problem Statement</w:t>
      </w:r>
    </w:p>
    <w:p w:rsidR="00BA2FAF" w:rsidRPr="00DC0E7B" w:rsidRDefault="00BA2FAF" w:rsidP="00BA2FAF">
      <w:pPr>
        <w:pStyle w:val="Para-text"/>
      </w:pPr>
      <w:r w:rsidRPr="00DC0E7B">
        <w:t xml:space="preserve">Construct a class </w:t>
      </w:r>
      <w:proofErr w:type="spellStart"/>
      <w:r w:rsidRPr="00D64BF9">
        <w:rPr>
          <w:rStyle w:val="CodeChar"/>
        </w:rPr>
        <w:t>MathClass</w:t>
      </w:r>
      <w:proofErr w:type="spellEnd"/>
      <w:r w:rsidRPr="00DC0E7B">
        <w:t xml:space="preserve">. Write overloaded method </w:t>
      </w:r>
      <w:proofErr w:type="gramStart"/>
      <w:r w:rsidRPr="00D64BF9">
        <w:rPr>
          <w:rStyle w:val="CodeChar"/>
        </w:rPr>
        <w:t>add(</w:t>
      </w:r>
      <w:proofErr w:type="gramEnd"/>
      <w:r w:rsidRPr="00D64BF9">
        <w:rPr>
          <w:rStyle w:val="CodeChar"/>
        </w:rPr>
        <w:t>)</w:t>
      </w:r>
      <w:r w:rsidRPr="00DC0E7B">
        <w:t xml:space="preserve"> to add integers, float and string. [Overloaded </w:t>
      </w:r>
      <w:proofErr w:type="gramStart"/>
      <w:r>
        <w:rPr>
          <w:rStyle w:val="CodeChar"/>
        </w:rPr>
        <w:t>add</w:t>
      </w:r>
      <w:r w:rsidRPr="003A2976">
        <w:rPr>
          <w:rStyle w:val="CodeChar"/>
        </w:rPr>
        <w:t>(</w:t>
      </w:r>
      <w:proofErr w:type="gramEnd"/>
      <w:r w:rsidRPr="003A2976">
        <w:rPr>
          <w:rStyle w:val="CodeChar"/>
        </w:rPr>
        <w:t>)</w:t>
      </w:r>
      <w:r w:rsidRPr="00DC0E7B">
        <w:t xml:space="preserve"> for strings should implement concatenation].</w:t>
      </w:r>
    </w:p>
    <w:p w:rsidR="00BA2FAF" w:rsidRDefault="00BA2FAF" w:rsidP="00BA2FAF"/>
    <w:p w:rsidR="00BA2FAF" w:rsidRDefault="00BA2FAF" w:rsidP="00BA2FAF">
      <w:pPr>
        <w:pStyle w:val="Head-1"/>
      </w:pPr>
      <w:r>
        <w:t>Lab Exercise - 4</w:t>
      </w:r>
    </w:p>
    <w:p w:rsidR="00BA2FAF" w:rsidRPr="00AE526B" w:rsidRDefault="00BA2FAF" w:rsidP="00BA2FAF">
      <w:pPr>
        <w:pStyle w:val="Head-2"/>
      </w:pPr>
      <w:r>
        <w:t>Objective</w:t>
      </w:r>
    </w:p>
    <w:p w:rsidR="00BA2FAF" w:rsidRPr="00FF178F" w:rsidRDefault="00BA2FAF" w:rsidP="00EA604B">
      <w:pPr>
        <w:pStyle w:val="Sub-subbullet"/>
        <w:numPr>
          <w:ilvl w:val="0"/>
          <w:numId w:val="11"/>
        </w:numPr>
      </w:pPr>
      <w:r>
        <w:rPr>
          <w:rFonts w:asciiTheme="minorHAnsi" w:hAnsiTheme="minorHAnsi"/>
        </w:rPr>
        <w:t xml:space="preserve">Use of </w:t>
      </w:r>
      <w:r w:rsidRPr="00D64BF9">
        <w:rPr>
          <w:rStyle w:val="CodeChar"/>
        </w:rPr>
        <w:t>this</w:t>
      </w:r>
      <w:r>
        <w:rPr>
          <w:rFonts w:asciiTheme="minorHAnsi" w:hAnsiTheme="minorHAnsi"/>
        </w:rPr>
        <w:t xml:space="preserve"> keyword.</w:t>
      </w:r>
    </w:p>
    <w:p w:rsidR="00BA2FAF" w:rsidRDefault="00BA2FAF" w:rsidP="00BA2FAF">
      <w:pPr>
        <w:pStyle w:val="Head-2"/>
      </w:pPr>
      <w:r>
        <w:t>Pre-condition</w:t>
      </w:r>
    </w:p>
    <w:p w:rsidR="00BA2FAF" w:rsidRPr="00A71C6D" w:rsidRDefault="00BA2FAF" w:rsidP="00EA604B">
      <w:pPr>
        <w:pStyle w:val="Para-text"/>
        <w:numPr>
          <w:ilvl w:val="0"/>
          <w:numId w:val="11"/>
        </w:numPr>
        <w:rPr>
          <w:rFonts w:ascii="Courier New" w:hAnsi="Courier New" w:cs="Courier New"/>
          <w:sz w:val="20"/>
        </w:rPr>
      </w:pPr>
      <w:r w:rsidRPr="009F1C7B">
        <w:rPr>
          <w:rStyle w:val="CodeChar"/>
        </w:rPr>
        <w:t>Date</w:t>
      </w:r>
      <w:r w:rsidRPr="00A71C6D">
        <w:rPr>
          <w:rFonts w:ascii="Courier New" w:hAnsi="Courier New" w:cs="Courier New"/>
          <w:sz w:val="20"/>
        </w:rPr>
        <w:t xml:space="preserve"> </w:t>
      </w:r>
      <w:r w:rsidRPr="00FF178F">
        <w:t>should be created</w:t>
      </w:r>
      <w:r>
        <w:t>.</w:t>
      </w:r>
    </w:p>
    <w:p w:rsidR="00BA2FAF" w:rsidRDefault="00BA2FAF" w:rsidP="00BA2FAF">
      <w:pPr>
        <w:pStyle w:val="Head-2"/>
      </w:pPr>
      <w:r>
        <w:t>Problem Statement</w:t>
      </w:r>
    </w:p>
    <w:p w:rsidR="00BA2FAF" w:rsidRPr="00DC0E7B" w:rsidRDefault="00BA2FAF" w:rsidP="00BA2FAF">
      <w:pPr>
        <w:pStyle w:val="Para-text"/>
      </w:pPr>
      <w:r w:rsidRPr="00DC0E7B">
        <w:t xml:space="preserve">Write a method in the </w:t>
      </w:r>
      <w:r w:rsidRPr="009F1C7B">
        <w:rPr>
          <w:rStyle w:val="CodeChar"/>
        </w:rPr>
        <w:t>Date</w:t>
      </w:r>
      <w:r w:rsidRPr="00DC0E7B">
        <w:t xml:space="preserve"> class that print</w:t>
      </w:r>
      <w:r>
        <w:t>s</w:t>
      </w:r>
      <w:r w:rsidRPr="00DC0E7B">
        <w:t xml:space="preserve"> date using constructor chaining. </w:t>
      </w:r>
    </w:p>
    <w:p w:rsidR="00BA2FAF" w:rsidRDefault="00BA2FAF" w:rsidP="00BA2FAF">
      <w:pPr>
        <w:pStyle w:val="Head-1"/>
      </w:pPr>
    </w:p>
    <w:p w:rsidR="00BA2FAF" w:rsidRDefault="00BA2FAF" w:rsidP="00BA2FAF">
      <w:pPr>
        <w:pStyle w:val="Head-1"/>
      </w:pPr>
      <w:r>
        <w:t>Lab Exercise - 5</w:t>
      </w:r>
    </w:p>
    <w:p w:rsidR="00BA2FAF" w:rsidRPr="00AE526B" w:rsidRDefault="00BA2FAF" w:rsidP="00BA2FAF">
      <w:pPr>
        <w:pStyle w:val="Head-2"/>
      </w:pPr>
      <w:r>
        <w:t>Objective</w:t>
      </w:r>
    </w:p>
    <w:p w:rsidR="00BA2FAF" w:rsidRPr="00FF178F" w:rsidRDefault="00BA2FAF" w:rsidP="00EA604B">
      <w:pPr>
        <w:pStyle w:val="Sub-subbullet"/>
        <w:numPr>
          <w:ilvl w:val="0"/>
          <w:numId w:val="11"/>
        </w:numPr>
      </w:pPr>
      <w:r>
        <w:rPr>
          <w:rFonts w:asciiTheme="minorHAnsi" w:hAnsiTheme="minorHAnsi"/>
        </w:rPr>
        <w:t xml:space="preserve">Use </w:t>
      </w:r>
      <w:r w:rsidRPr="009F1C7B">
        <w:rPr>
          <w:rStyle w:val="CodeChar"/>
        </w:rPr>
        <w:t>static</w:t>
      </w:r>
      <w:r>
        <w:rPr>
          <w:rFonts w:asciiTheme="minorHAnsi" w:hAnsiTheme="minorHAnsi"/>
        </w:rPr>
        <w:t xml:space="preserve"> variable and </w:t>
      </w:r>
      <w:r w:rsidRPr="009F1C7B">
        <w:rPr>
          <w:rStyle w:val="CodeChar"/>
        </w:rPr>
        <w:t>static</w:t>
      </w:r>
      <w:r>
        <w:rPr>
          <w:rFonts w:asciiTheme="minorHAnsi" w:hAnsiTheme="minorHAnsi"/>
        </w:rPr>
        <w:t xml:space="preserve"> method.</w:t>
      </w:r>
    </w:p>
    <w:p w:rsidR="00BA2FAF" w:rsidRDefault="00BA2FAF" w:rsidP="00BA2FAF">
      <w:pPr>
        <w:pStyle w:val="Head-2"/>
      </w:pPr>
      <w:r>
        <w:t>Pre-condition</w:t>
      </w:r>
    </w:p>
    <w:p w:rsidR="00BA2FAF" w:rsidRPr="00A71C6D" w:rsidRDefault="00BA2FAF" w:rsidP="00EA604B">
      <w:pPr>
        <w:pStyle w:val="Para-text"/>
        <w:numPr>
          <w:ilvl w:val="0"/>
          <w:numId w:val="12"/>
        </w:numPr>
        <w:rPr>
          <w:rFonts w:ascii="Courier New" w:hAnsi="Courier New" w:cs="Courier New"/>
          <w:sz w:val="20"/>
        </w:rPr>
      </w:pPr>
      <w:r w:rsidRPr="009F1C7B">
        <w:rPr>
          <w:rStyle w:val="CodeChar"/>
        </w:rPr>
        <w:t>Employee</w:t>
      </w:r>
      <w:r w:rsidRPr="00A71C6D">
        <w:rPr>
          <w:rFonts w:ascii="Courier New" w:hAnsi="Courier New" w:cs="Courier New"/>
          <w:sz w:val="20"/>
        </w:rPr>
        <w:t xml:space="preserve"> </w:t>
      </w:r>
      <w:r w:rsidRPr="00FF178F">
        <w:t xml:space="preserve">class </w:t>
      </w:r>
      <w:r>
        <w:t xml:space="preserve">with attributes </w:t>
      </w:r>
      <w:r w:rsidRPr="009F1C7B">
        <w:rPr>
          <w:rStyle w:val="CodeChar"/>
        </w:rPr>
        <w:t xml:space="preserve">like </w:t>
      </w:r>
      <w:proofErr w:type="spellStart"/>
      <w:r w:rsidRPr="009F1C7B">
        <w:rPr>
          <w:rStyle w:val="CodeChar"/>
        </w:rPr>
        <w:t>employee</w:t>
      </w:r>
      <w:r>
        <w:rPr>
          <w:rStyle w:val="CodeChar"/>
        </w:rPr>
        <w:t>I</w:t>
      </w:r>
      <w:r w:rsidRPr="009F1C7B">
        <w:rPr>
          <w:rStyle w:val="CodeChar"/>
        </w:rPr>
        <w:t>d</w:t>
      </w:r>
      <w:proofErr w:type="spellEnd"/>
      <w:r w:rsidRPr="009F1C7B">
        <w:rPr>
          <w:rStyle w:val="CodeChar"/>
        </w:rPr>
        <w:t>, name, basic salary</w:t>
      </w:r>
      <w:r>
        <w:t>, etc. should be created.</w:t>
      </w:r>
    </w:p>
    <w:p w:rsidR="00BA2FAF" w:rsidRDefault="00BA2FAF" w:rsidP="00BA2FAF">
      <w:pPr>
        <w:pStyle w:val="Head-2"/>
      </w:pPr>
      <w:r>
        <w:t>Problem Statement</w:t>
      </w:r>
    </w:p>
    <w:p w:rsidR="00BA2FAF" w:rsidRDefault="00BA2FAF" w:rsidP="00BA2FAF">
      <w:pPr>
        <w:pStyle w:val="Para-text"/>
      </w:pPr>
      <w:r>
        <w:t xml:space="preserve">Consider the </w:t>
      </w:r>
      <w:r w:rsidRPr="00A71C6D">
        <w:rPr>
          <w:rFonts w:ascii="Courier New" w:hAnsi="Courier New" w:cs="Courier New"/>
          <w:sz w:val="20"/>
        </w:rPr>
        <w:t>Employee</w:t>
      </w:r>
      <w:r>
        <w:t xml:space="preserve"> class created in earlier lab session. </w:t>
      </w:r>
      <w:r>
        <w:rPr>
          <w:rFonts w:ascii="Calibri" w:hAnsi="Calibri"/>
        </w:rPr>
        <w:t xml:space="preserve">Display the </w:t>
      </w:r>
      <w:r>
        <w:t xml:space="preserve">total number of </w:t>
      </w:r>
      <w:r>
        <w:rPr>
          <w:rFonts w:ascii="Calibri" w:hAnsi="Calibri"/>
        </w:rPr>
        <w:t xml:space="preserve">employees using a static method, </w:t>
      </w:r>
      <w:proofErr w:type="spellStart"/>
      <w:proofErr w:type="gramStart"/>
      <w:r w:rsidRPr="009F1C7B">
        <w:rPr>
          <w:rStyle w:val="CodeChar"/>
        </w:rPr>
        <w:t>totalEmployees</w:t>
      </w:r>
      <w:proofErr w:type="spellEnd"/>
      <w:r w:rsidRPr="009F1C7B">
        <w:rPr>
          <w:rStyle w:val="CodeChar"/>
        </w:rPr>
        <w:t>(</w:t>
      </w:r>
      <w:proofErr w:type="gramEnd"/>
      <w:r w:rsidRPr="009F1C7B">
        <w:rPr>
          <w:rStyle w:val="CodeChar"/>
        </w:rPr>
        <w:t>).</w:t>
      </w:r>
      <w:r>
        <w:t xml:space="preserve">  Modify the </w:t>
      </w:r>
      <w:r w:rsidRPr="009F1C7B">
        <w:rPr>
          <w:rStyle w:val="CodeChar"/>
        </w:rPr>
        <w:t>Employee</w:t>
      </w:r>
      <w:r>
        <w:t xml:space="preserve"> class to implement auto-generation of </w:t>
      </w:r>
      <w:proofErr w:type="spellStart"/>
      <w:r>
        <w:t>e</w:t>
      </w:r>
      <w:r w:rsidRPr="009F1C7B">
        <w:rPr>
          <w:rStyle w:val="CodeChar"/>
        </w:rPr>
        <w:t>mploye</w:t>
      </w:r>
      <w:bookmarkStart w:id="0" w:name="_GoBack"/>
      <w:bookmarkEnd w:id="0"/>
      <w:r w:rsidRPr="009F1C7B">
        <w:rPr>
          <w:rStyle w:val="CodeChar"/>
        </w:rPr>
        <w:t>eId</w:t>
      </w:r>
      <w:proofErr w:type="spellEnd"/>
      <w:r>
        <w:t>.</w:t>
      </w:r>
    </w:p>
    <w:p w:rsidR="00BA2FAF" w:rsidRDefault="00BA2FAF" w:rsidP="00BA2FAF">
      <w:pPr>
        <w:pStyle w:val="Para-text"/>
      </w:pPr>
    </w:p>
    <w:p w:rsidR="00BA2FAF" w:rsidRDefault="00BA2FAF" w:rsidP="00BA2FAF">
      <w:pPr>
        <w:pStyle w:val="Head-1"/>
      </w:pPr>
      <w:r>
        <w:t>Lab Exercise -6</w:t>
      </w:r>
    </w:p>
    <w:p w:rsidR="00BA2FAF" w:rsidRPr="00AE526B" w:rsidRDefault="00BA2FAF" w:rsidP="00BA2FAF">
      <w:pPr>
        <w:pStyle w:val="Head-2"/>
      </w:pPr>
      <w:r>
        <w:t>Objective</w:t>
      </w:r>
    </w:p>
    <w:p w:rsidR="00BA2FAF" w:rsidRPr="00950F5B" w:rsidRDefault="00BA2FAF" w:rsidP="00EA604B">
      <w:pPr>
        <w:pStyle w:val="Sub-subbullet"/>
        <w:numPr>
          <w:ilvl w:val="0"/>
          <w:numId w:val="11"/>
        </w:numPr>
      </w:pPr>
      <w:r>
        <w:rPr>
          <w:rFonts w:asciiTheme="minorHAnsi" w:hAnsiTheme="minorHAnsi"/>
        </w:rPr>
        <w:t xml:space="preserve">Implement </w:t>
      </w:r>
      <w:proofErr w:type="spellStart"/>
      <w:proofErr w:type="gramStart"/>
      <w:r w:rsidRPr="00D64BF9">
        <w:rPr>
          <w:rStyle w:val="CodeChar"/>
        </w:rPr>
        <w:t>toString</w:t>
      </w:r>
      <w:proofErr w:type="spellEnd"/>
      <w:r w:rsidRPr="00D64BF9">
        <w:rPr>
          <w:rStyle w:val="CodeChar"/>
        </w:rPr>
        <w:t>(</w:t>
      </w:r>
      <w:proofErr w:type="gramEnd"/>
      <w:r w:rsidRPr="00D64BF9">
        <w:rPr>
          <w:rStyle w:val="CodeChar"/>
        </w:rPr>
        <w:t>)</w:t>
      </w:r>
      <w:r>
        <w:rPr>
          <w:rFonts w:asciiTheme="minorHAnsi" w:hAnsiTheme="minorHAnsi"/>
        </w:rPr>
        <w:t xml:space="preserve"> method.</w:t>
      </w:r>
    </w:p>
    <w:p w:rsidR="00BA2FAF" w:rsidRDefault="00BA2FAF" w:rsidP="00BA2FAF">
      <w:pPr>
        <w:pStyle w:val="Head-2"/>
      </w:pPr>
      <w:r>
        <w:t>Pre-condition</w:t>
      </w:r>
    </w:p>
    <w:p w:rsidR="00BA2FAF" w:rsidRDefault="00BA2FAF" w:rsidP="00BA2FAF">
      <w:pPr>
        <w:pStyle w:val="Para-text"/>
      </w:pPr>
      <w:r w:rsidRPr="00D64BF9">
        <w:rPr>
          <w:rStyle w:val="CodeChar"/>
        </w:rPr>
        <w:t>Employee</w:t>
      </w:r>
      <w:r w:rsidRPr="00A71C6D">
        <w:rPr>
          <w:rFonts w:ascii="Courier New" w:hAnsi="Courier New" w:cs="Courier New"/>
          <w:sz w:val="20"/>
        </w:rPr>
        <w:t xml:space="preserve"> </w:t>
      </w:r>
      <w:r w:rsidRPr="00FF178F">
        <w:t xml:space="preserve">class </w:t>
      </w:r>
      <w:r>
        <w:t>with attributes like employee id, name, basic salary, etc. should be created.</w:t>
      </w:r>
    </w:p>
    <w:p w:rsidR="00BA2FAF" w:rsidRDefault="00BA2FAF" w:rsidP="00BA2FAF">
      <w:pPr>
        <w:pStyle w:val="Head-2"/>
      </w:pPr>
      <w:r>
        <w:lastRenderedPageBreak/>
        <w:t xml:space="preserve">Problem Statement </w:t>
      </w:r>
    </w:p>
    <w:p w:rsidR="00BA2FAF" w:rsidRPr="00B1268B" w:rsidRDefault="00BA2FAF" w:rsidP="00BA2FAF">
      <w:pPr>
        <w:pStyle w:val="Para-text"/>
        <w:rPr>
          <w:rFonts w:ascii="Calibri" w:hAnsi="Calibri"/>
        </w:rPr>
      </w:pPr>
      <w:r>
        <w:t xml:space="preserve">Implement </w:t>
      </w:r>
      <w:proofErr w:type="spellStart"/>
      <w:proofErr w:type="gramStart"/>
      <w:r w:rsidRPr="00D64BF9">
        <w:rPr>
          <w:rStyle w:val="CodeChar"/>
        </w:rPr>
        <w:t>toString</w:t>
      </w:r>
      <w:proofErr w:type="spellEnd"/>
      <w:r w:rsidRPr="00D64BF9">
        <w:rPr>
          <w:rStyle w:val="CodeChar"/>
        </w:rPr>
        <w:t>(</w:t>
      </w:r>
      <w:proofErr w:type="gramEnd"/>
      <w:r w:rsidRPr="00D64BF9">
        <w:rPr>
          <w:rStyle w:val="CodeChar"/>
        </w:rPr>
        <w:t xml:space="preserve">) </w:t>
      </w:r>
      <w:r>
        <w:t xml:space="preserve">method of </w:t>
      </w:r>
      <w:r w:rsidRPr="00D64BF9">
        <w:rPr>
          <w:rStyle w:val="CodeChar"/>
        </w:rPr>
        <w:t>Employee</w:t>
      </w:r>
      <w:r>
        <w:t xml:space="preserve"> class to represent the string representation of employee object. The method should return employee id, employee name and gross salary as a string.</w:t>
      </w:r>
    </w:p>
    <w:p w:rsidR="00BA2FAF" w:rsidRPr="00B1268B" w:rsidRDefault="00BA2FAF" w:rsidP="00BA2FAF">
      <w:pPr>
        <w:pStyle w:val="Para-text"/>
        <w:ind w:left="720"/>
        <w:rPr>
          <w:rFonts w:ascii="Calibri" w:hAnsi="Calibri"/>
        </w:rPr>
      </w:pPr>
    </w:p>
    <w:p w:rsidR="00BA2FAF" w:rsidRDefault="00BA2FAF" w:rsidP="00BA2FAF">
      <w:pPr>
        <w:pStyle w:val="Head-1"/>
      </w:pPr>
      <w:r>
        <w:t>Lab Exercise - 7</w:t>
      </w:r>
    </w:p>
    <w:p w:rsidR="00BA2FAF" w:rsidRPr="00AE526B" w:rsidRDefault="00BA2FAF" w:rsidP="00BA2FAF">
      <w:pPr>
        <w:pStyle w:val="Head-2"/>
      </w:pPr>
      <w:r>
        <w:t>Objectives</w:t>
      </w:r>
    </w:p>
    <w:p w:rsidR="00BA2FAF" w:rsidRPr="003A2976" w:rsidRDefault="00BA2FAF" w:rsidP="00EA604B">
      <w:pPr>
        <w:pStyle w:val="Para-text"/>
        <w:numPr>
          <w:ilvl w:val="0"/>
          <w:numId w:val="13"/>
        </w:numPr>
      </w:pPr>
      <w:r w:rsidRPr="003A2976">
        <w:t>Create user defined package and use it.</w:t>
      </w:r>
    </w:p>
    <w:p w:rsidR="00BA2FAF" w:rsidRPr="003A2976" w:rsidRDefault="00BA2FAF" w:rsidP="00EA604B">
      <w:pPr>
        <w:pStyle w:val="Para-text"/>
        <w:numPr>
          <w:ilvl w:val="0"/>
          <w:numId w:val="13"/>
        </w:numPr>
      </w:pPr>
      <w:r w:rsidRPr="003A2976">
        <w:t>Configure CLASSPATH variable.</w:t>
      </w:r>
    </w:p>
    <w:p w:rsidR="00BA2FAF" w:rsidRPr="003A2976" w:rsidRDefault="00BA2FAF" w:rsidP="00EA604B">
      <w:pPr>
        <w:pStyle w:val="Para-text"/>
        <w:numPr>
          <w:ilvl w:val="0"/>
          <w:numId w:val="13"/>
        </w:numPr>
      </w:pPr>
      <w:r w:rsidRPr="003A2976">
        <w:t>Use package access specifies</w:t>
      </w:r>
      <w:r>
        <w:t>.</w:t>
      </w:r>
    </w:p>
    <w:p w:rsidR="00BA2FAF" w:rsidRDefault="00BA2FAF" w:rsidP="00EA604B">
      <w:pPr>
        <w:pStyle w:val="Para-text"/>
        <w:numPr>
          <w:ilvl w:val="0"/>
          <w:numId w:val="13"/>
        </w:numPr>
        <w:rPr>
          <w:rFonts w:ascii="Calibri" w:hAnsi="Calibri"/>
          <w:bCs/>
          <w:sz w:val="24"/>
          <w:szCs w:val="28"/>
        </w:rPr>
      </w:pPr>
      <w:r w:rsidRPr="003A2976">
        <w:rPr>
          <w:rFonts w:ascii="Calibri" w:hAnsi="Calibri"/>
          <w:bCs/>
          <w:sz w:val="24"/>
          <w:szCs w:val="28"/>
        </w:rPr>
        <w:t>Identify the need of static import and use it.</w:t>
      </w:r>
    </w:p>
    <w:p w:rsidR="00BA2FAF" w:rsidRDefault="00BA2FAF" w:rsidP="00BA2FAF">
      <w:pPr>
        <w:pStyle w:val="Head-2"/>
      </w:pPr>
      <w:r>
        <w:t>Pre-condition</w:t>
      </w:r>
    </w:p>
    <w:p w:rsidR="00BA2FAF" w:rsidRPr="00DA4462" w:rsidRDefault="00BA2FAF" w:rsidP="00EA604B">
      <w:pPr>
        <w:pStyle w:val="Para-text"/>
        <w:numPr>
          <w:ilvl w:val="0"/>
          <w:numId w:val="11"/>
        </w:numPr>
        <w:rPr>
          <w:rFonts w:ascii="Calibri" w:hAnsi="Calibri"/>
          <w:bCs/>
          <w:sz w:val="24"/>
          <w:szCs w:val="28"/>
        </w:rPr>
      </w:pPr>
      <w:r>
        <w:rPr>
          <w:rStyle w:val="CodeChar"/>
        </w:rPr>
        <w:t>Date</w:t>
      </w:r>
      <w:r w:rsidRPr="00A71C6D">
        <w:rPr>
          <w:rFonts w:ascii="Courier New" w:hAnsi="Courier New" w:cs="Courier New"/>
          <w:sz w:val="20"/>
        </w:rPr>
        <w:t xml:space="preserve"> </w:t>
      </w:r>
      <w:r w:rsidRPr="00FF178F">
        <w:t>should be created</w:t>
      </w:r>
      <w:r>
        <w:t>.</w:t>
      </w:r>
    </w:p>
    <w:p w:rsidR="00BA2FAF" w:rsidRDefault="00BA2FAF" w:rsidP="00BA2FAF">
      <w:pPr>
        <w:pStyle w:val="Head-2"/>
      </w:pPr>
      <w:r>
        <w:t>Problem Statement 1</w:t>
      </w:r>
    </w:p>
    <w:p w:rsidR="00BA2FAF" w:rsidRDefault="00BA2FAF" w:rsidP="00BA2FAF">
      <w:pPr>
        <w:pStyle w:val="Para-text"/>
      </w:pPr>
      <w:r w:rsidRPr="00162ADB">
        <w:t xml:space="preserve">Create </w:t>
      </w:r>
      <w:r>
        <w:t xml:space="preserve">2 </w:t>
      </w:r>
      <w:r w:rsidRPr="00162ADB">
        <w:t xml:space="preserve">classes </w:t>
      </w:r>
      <w:r w:rsidRPr="00BB5A6A">
        <w:rPr>
          <w:rStyle w:val="CodeChar"/>
        </w:rPr>
        <w:t>Student</w:t>
      </w:r>
      <w:r w:rsidRPr="00A71C6D">
        <w:rPr>
          <w:rFonts w:ascii="Courier New" w:hAnsi="Courier New" w:cs="Courier New"/>
          <w:sz w:val="20"/>
        </w:rPr>
        <w:t xml:space="preserve"> </w:t>
      </w:r>
      <w:r w:rsidRPr="00BB5A6A">
        <w:rPr>
          <w:rFonts w:cs="Courier New"/>
        </w:rPr>
        <w:t>and</w:t>
      </w:r>
      <w:r w:rsidRPr="00A71C6D">
        <w:rPr>
          <w:rFonts w:ascii="Courier New" w:hAnsi="Courier New" w:cs="Courier New"/>
          <w:sz w:val="20"/>
        </w:rPr>
        <w:t xml:space="preserve"> </w:t>
      </w:r>
      <w:r w:rsidRPr="00BB5A6A">
        <w:rPr>
          <w:rStyle w:val="CodeChar"/>
        </w:rPr>
        <w:t>Batch</w:t>
      </w:r>
      <w:r w:rsidRPr="00162ADB">
        <w:t xml:space="preserve">. </w:t>
      </w:r>
      <w:r w:rsidRPr="00BB5A6A">
        <w:rPr>
          <w:rStyle w:val="CodeChar"/>
        </w:rPr>
        <w:t>Student</w:t>
      </w:r>
      <w:r w:rsidRPr="00162ADB">
        <w:t xml:space="preserve"> class </w:t>
      </w:r>
      <w:r>
        <w:t>is</w:t>
      </w:r>
      <w:r w:rsidRPr="00162ADB">
        <w:t xml:space="preserve"> in </w:t>
      </w:r>
      <w:r w:rsidRPr="00A71C6D">
        <w:rPr>
          <w:rFonts w:ascii="Courier New" w:hAnsi="Courier New" w:cs="Courier New"/>
          <w:sz w:val="20"/>
        </w:rPr>
        <w:t>pack1</w:t>
      </w:r>
      <w:r w:rsidRPr="00162ADB">
        <w:t xml:space="preserve"> and </w:t>
      </w:r>
      <w:r w:rsidRPr="00BB5A6A">
        <w:rPr>
          <w:rStyle w:val="CodeChar"/>
        </w:rPr>
        <w:t>Batch</w:t>
      </w:r>
      <w:r w:rsidRPr="00A71C6D">
        <w:rPr>
          <w:rFonts w:ascii="Courier New" w:hAnsi="Courier New" w:cs="Courier New"/>
          <w:sz w:val="20"/>
        </w:rPr>
        <w:t xml:space="preserve"> </w:t>
      </w:r>
      <w:r w:rsidRPr="00162ADB">
        <w:t xml:space="preserve">class </w:t>
      </w:r>
      <w:r>
        <w:t xml:space="preserve">is </w:t>
      </w:r>
      <w:r w:rsidRPr="00162ADB">
        <w:t xml:space="preserve">in </w:t>
      </w:r>
      <w:r w:rsidRPr="00BB5A6A">
        <w:rPr>
          <w:rStyle w:val="CodeChar"/>
        </w:rPr>
        <w:t>pack2</w:t>
      </w:r>
      <w:r w:rsidRPr="00A71C6D">
        <w:rPr>
          <w:rFonts w:ascii="Courier New" w:hAnsi="Courier New" w:cs="Courier New"/>
          <w:sz w:val="20"/>
        </w:rPr>
        <w:t>.</w:t>
      </w:r>
      <w:r w:rsidRPr="00162ADB">
        <w:t xml:space="preserve"> Write a </w:t>
      </w:r>
      <w:r w:rsidRPr="00BB5A6A">
        <w:rPr>
          <w:rStyle w:val="CodeChar"/>
        </w:rPr>
        <w:t>Test</w:t>
      </w:r>
      <w:r w:rsidRPr="00162ADB">
        <w:t xml:space="preserve"> class to print </w:t>
      </w:r>
      <w:r w:rsidRPr="00BB5A6A">
        <w:rPr>
          <w:rStyle w:val="CodeChar"/>
        </w:rPr>
        <w:t>Student</w:t>
      </w:r>
      <w:r w:rsidRPr="00A71C6D">
        <w:rPr>
          <w:rFonts w:ascii="Courier New" w:hAnsi="Courier New" w:cs="Courier New"/>
          <w:sz w:val="20"/>
        </w:rPr>
        <w:t xml:space="preserve"> </w:t>
      </w:r>
      <w:r w:rsidRPr="00BB5A6A">
        <w:t>and</w:t>
      </w:r>
      <w:r w:rsidRPr="00A71C6D">
        <w:rPr>
          <w:rFonts w:ascii="Courier New" w:hAnsi="Courier New" w:cs="Courier New"/>
          <w:sz w:val="20"/>
        </w:rPr>
        <w:t xml:space="preserve"> </w:t>
      </w:r>
      <w:r w:rsidRPr="00BB5A6A">
        <w:rPr>
          <w:rStyle w:val="CodeChar"/>
        </w:rPr>
        <w:t xml:space="preserve">Batch </w:t>
      </w:r>
      <w:r w:rsidRPr="00162ADB">
        <w:t>information</w:t>
      </w:r>
      <w:r w:rsidRPr="00635033">
        <w:t>.</w:t>
      </w:r>
    </w:p>
    <w:p w:rsidR="00BA2FAF" w:rsidRDefault="00BA2FAF" w:rsidP="00BA2FAF">
      <w:pPr>
        <w:pStyle w:val="Head-2"/>
      </w:pPr>
      <w:r>
        <w:t>Problem Statement 2</w:t>
      </w:r>
    </w:p>
    <w:p w:rsidR="00BA2FAF" w:rsidRDefault="00BA2FAF" w:rsidP="00BA2FAF">
      <w:pPr>
        <w:pStyle w:val="Para-text"/>
      </w:pPr>
      <w:r>
        <w:t xml:space="preserve">Use the </w:t>
      </w:r>
      <w:r w:rsidRPr="00BB5A6A">
        <w:rPr>
          <w:rStyle w:val="CodeChar"/>
        </w:rPr>
        <w:t>Student</w:t>
      </w:r>
      <w:r w:rsidRPr="00A71C6D">
        <w:rPr>
          <w:rFonts w:ascii="Courier New" w:hAnsi="Courier New" w:cs="Courier New"/>
          <w:sz w:val="20"/>
        </w:rPr>
        <w:t xml:space="preserve"> and </w:t>
      </w:r>
      <w:r w:rsidRPr="00BB5A6A">
        <w:rPr>
          <w:rStyle w:val="CodeChar"/>
        </w:rPr>
        <w:t>Batch</w:t>
      </w:r>
      <w:r w:rsidRPr="00A71C6D">
        <w:rPr>
          <w:rFonts w:ascii="Courier New" w:hAnsi="Courier New" w:cs="Courier New"/>
          <w:sz w:val="20"/>
        </w:rPr>
        <w:t xml:space="preserve"> c</w:t>
      </w:r>
      <w:r w:rsidRPr="00162ADB">
        <w:t>lass</w:t>
      </w:r>
      <w:r>
        <w:t>es</w:t>
      </w:r>
      <w:r w:rsidRPr="00162ADB">
        <w:t xml:space="preserve"> </w:t>
      </w:r>
      <w:r>
        <w:t xml:space="preserve">created earlier. It should contain </w:t>
      </w:r>
      <w:r w:rsidRPr="00BB5A6A">
        <w:rPr>
          <w:rStyle w:val="CodeChar"/>
        </w:rPr>
        <w:t>public</w:t>
      </w:r>
      <w:r w:rsidRPr="00A71C6D">
        <w:rPr>
          <w:rFonts w:ascii="Courier New" w:hAnsi="Courier New" w:cs="Courier New"/>
          <w:sz w:val="20"/>
        </w:rPr>
        <w:t xml:space="preserve">, </w:t>
      </w:r>
      <w:r w:rsidRPr="00BB5A6A">
        <w:rPr>
          <w:rStyle w:val="CodeChar"/>
        </w:rPr>
        <w:t xml:space="preserve">protected, private </w:t>
      </w:r>
      <w:r w:rsidRPr="00BB5A6A">
        <w:rPr>
          <w:rFonts w:cs="Courier New"/>
        </w:rPr>
        <w:t>and</w:t>
      </w:r>
      <w:r w:rsidRPr="00A71C6D">
        <w:rPr>
          <w:rFonts w:ascii="Courier New" w:hAnsi="Courier New" w:cs="Courier New"/>
          <w:sz w:val="20"/>
        </w:rPr>
        <w:t xml:space="preserve"> </w:t>
      </w:r>
      <w:r w:rsidRPr="00BB5A6A">
        <w:rPr>
          <w:rStyle w:val="CodeChar"/>
        </w:rPr>
        <w:t>default</w:t>
      </w:r>
      <w:r w:rsidRPr="00635033">
        <w:t xml:space="preserve"> </w:t>
      </w:r>
      <w:r w:rsidRPr="00162ADB">
        <w:t>attributes</w:t>
      </w:r>
      <w:r>
        <w:t xml:space="preserve"> and using </w:t>
      </w:r>
      <w:r w:rsidRPr="00635033">
        <w:t xml:space="preserve">Batch </w:t>
      </w:r>
      <w:r w:rsidRPr="00162ADB">
        <w:t>c</w:t>
      </w:r>
      <w:r>
        <w:t>lass, check accessibility of these</w:t>
      </w:r>
      <w:r w:rsidRPr="00162ADB">
        <w:t xml:space="preserve"> attributes.</w:t>
      </w:r>
    </w:p>
    <w:p w:rsidR="00BA2FAF" w:rsidRDefault="00BA2FAF" w:rsidP="00BA2FAF">
      <w:pPr>
        <w:pStyle w:val="Para-text"/>
      </w:pPr>
    </w:p>
    <w:p w:rsidR="00BA2FAF" w:rsidRPr="00162ADB" w:rsidRDefault="00FD052E" w:rsidP="00BA2FAF">
      <w:pPr>
        <w:pStyle w:val="Para-text"/>
      </w:pPr>
      <w:r>
        <w:t xml:space="preserve"> </w:t>
      </w:r>
    </w:p>
    <w:p w:rsidR="00BA2FAF" w:rsidRDefault="00BA2FAF" w:rsidP="00BA2FAF"/>
    <w:p w:rsidR="00BA2FAF" w:rsidRDefault="00BA2FAF" w:rsidP="00BA2FAF">
      <w:pPr>
        <w:rPr>
          <w:rFonts w:eastAsia="Times New Roman" w:cs="Arial"/>
          <w:kern w:val="24"/>
          <w:szCs w:val="24"/>
          <w:lang w:val="en-US"/>
        </w:rPr>
      </w:pPr>
      <w:r>
        <w:br w:type="page"/>
      </w:r>
    </w:p>
    <w:tbl>
      <w:tblPr>
        <w:tblStyle w:val="TableGrid"/>
        <w:tblW w:w="0" w:type="auto"/>
        <w:shd w:val="clear" w:color="auto" w:fill="D9D9D9" w:themeFill="background1" w:themeFillShade="D9"/>
        <w:tblLook w:val="04A0" w:firstRow="1" w:lastRow="0" w:firstColumn="1" w:lastColumn="0" w:noHBand="0" w:noVBand="1"/>
      </w:tblPr>
      <w:tblGrid>
        <w:gridCol w:w="7484"/>
      </w:tblGrid>
      <w:tr w:rsidR="003E6044" w:rsidTr="003E6044">
        <w:trPr>
          <w:trHeight w:val="510"/>
        </w:trPr>
        <w:tc>
          <w:tcPr>
            <w:tcW w:w="7484" w:type="dxa"/>
            <w:shd w:val="clear" w:color="auto" w:fill="D9D9D9" w:themeFill="background1" w:themeFillShade="D9"/>
          </w:tcPr>
          <w:p w:rsidR="003E6044" w:rsidRDefault="003E6044" w:rsidP="003E6044">
            <w:pPr>
              <w:pStyle w:val="Head-1"/>
            </w:pPr>
            <w:r w:rsidRPr="00085530">
              <w:lastRenderedPageBreak/>
              <w:t xml:space="preserve">Chapter </w:t>
            </w:r>
            <w:r>
              <w:t>3 - Inheritance and P</w:t>
            </w:r>
            <w:r w:rsidRPr="00085530">
              <w:t>olymorphism</w:t>
            </w:r>
          </w:p>
        </w:tc>
      </w:tr>
    </w:tbl>
    <w:p w:rsidR="003E6044" w:rsidRDefault="003E6044" w:rsidP="000C3128">
      <w:pPr>
        <w:pStyle w:val="Head-2"/>
        <w:rPr>
          <w:rFonts w:asciiTheme="minorHAnsi" w:hAnsiTheme="minorHAnsi"/>
        </w:rPr>
      </w:pPr>
    </w:p>
    <w:p w:rsidR="00FD052E" w:rsidRDefault="00FD052E" w:rsidP="00FD052E">
      <w:pPr>
        <w:pStyle w:val="Head-1"/>
      </w:pPr>
      <w:r>
        <w:t>Lab Exercise -8</w:t>
      </w:r>
    </w:p>
    <w:p w:rsidR="00FD052E" w:rsidRPr="00AE526B" w:rsidRDefault="00FD052E" w:rsidP="00FD052E">
      <w:pPr>
        <w:pStyle w:val="Head-2"/>
      </w:pPr>
      <w:r>
        <w:t>Objective</w:t>
      </w:r>
    </w:p>
    <w:p w:rsidR="00FD052E" w:rsidRPr="009615C5" w:rsidRDefault="00FD052E" w:rsidP="00EA604B">
      <w:pPr>
        <w:pStyle w:val="Sub-subbullet"/>
        <w:numPr>
          <w:ilvl w:val="0"/>
          <w:numId w:val="11"/>
        </w:numPr>
      </w:pPr>
      <w:r w:rsidRPr="009615C5">
        <w:rPr>
          <w:rFonts w:asciiTheme="minorHAnsi" w:hAnsiTheme="minorHAnsi"/>
        </w:rPr>
        <w:t>Construct "has-a"  relationship between classes</w:t>
      </w:r>
    </w:p>
    <w:p w:rsidR="00FD052E" w:rsidRDefault="00FD052E" w:rsidP="00FD052E">
      <w:pPr>
        <w:pStyle w:val="Head-2"/>
      </w:pPr>
      <w:r>
        <w:t>Pre-condition</w:t>
      </w:r>
    </w:p>
    <w:p w:rsidR="00FD052E" w:rsidRPr="00950F5B" w:rsidRDefault="00FD052E" w:rsidP="00FD052E">
      <w:pPr>
        <w:pStyle w:val="Para-text"/>
        <w:ind w:left="720"/>
      </w:pPr>
      <w:r w:rsidRPr="009615C5">
        <w:rPr>
          <w:rStyle w:val="CodeChar"/>
        </w:rPr>
        <w:t>Employee</w:t>
      </w:r>
      <w:r>
        <w:t xml:space="preserve"> and </w:t>
      </w:r>
      <w:r w:rsidRPr="009615C5">
        <w:rPr>
          <w:rStyle w:val="CodeChar"/>
        </w:rPr>
        <w:t>Date</w:t>
      </w:r>
      <w:r>
        <w:t xml:space="preserve"> classes should be created.</w:t>
      </w:r>
    </w:p>
    <w:p w:rsidR="00FD052E" w:rsidRDefault="00FD052E" w:rsidP="00FD052E">
      <w:pPr>
        <w:pStyle w:val="Head-2"/>
      </w:pPr>
      <w:r>
        <w:t xml:space="preserve">Problem Statement </w:t>
      </w:r>
    </w:p>
    <w:p w:rsidR="00FD052E" w:rsidRDefault="00FD052E" w:rsidP="00FD052E">
      <w:pPr>
        <w:pStyle w:val="Para-text"/>
      </w:pPr>
      <w:r>
        <w:t xml:space="preserve">An employee has a date of joining. So define an object of </w:t>
      </w:r>
      <w:r w:rsidRPr="00D24F40">
        <w:rPr>
          <w:rStyle w:val="CodeChar"/>
        </w:rPr>
        <w:t>Date</w:t>
      </w:r>
      <w:r>
        <w:t xml:space="preserve"> class as a contained object in the </w:t>
      </w:r>
      <w:r w:rsidRPr="00D24F40">
        <w:rPr>
          <w:rStyle w:val="CodeChar"/>
        </w:rPr>
        <w:t>Employee</w:t>
      </w:r>
      <w:r>
        <w:t xml:space="preserve"> class.  Make appropriate changes in the constructors and method that displays employee details.</w:t>
      </w:r>
    </w:p>
    <w:p w:rsidR="00FD052E" w:rsidRDefault="00FD052E" w:rsidP="000C3128">
      <w:pPr>
        <w:pStyle w:val="Head-2"/>
      </w:pPr>
    </w:p>
    <w:p w:rsidR="00FD052E" w:rsidRDefault="00FD052E" w:rsidP="00FD052E">
      <w:pPr>
        <w:pStyle w:val="Head-1"/>
      </w:pPr>
      <w:r>
        <w:t>Lab Exercise -9</w:t>
      </w:r>
    </w:p>
    <w:p w:rsidR="00FD052E" w:rsidRPr="00AE526B" w:rsidRDefault="00FD052E" w:rsidP="00FD052E">
      <w:pPr>
        <w:pStyle w:val="Head-2"/>
      </w:pPr>
      <w:r>
        <w:t>Objectives</w:t>
      </w:r>
    </w:p>
    <w:p w:rsidR="00FD052E" w:rsidRPr="00D24F40" w:rsidRDefault="00FD052E" w:rsidP="00EA604B">
      <w:pPr>
        <w:pStyle w:val="Bullet"/>
      </w:pPr>
      <w:r w:rsidRPr="00D24F40">
        <w:t>Construct a hierarchy of objects in a given problem scenario.</w:t>
      </w:r>
    </w:p>
    <w:p w:rsidR="00FD052E" w:rsidRPr="00D24F40" w:rsidRDefault="00FD052E" w:rsidP="00EA604B">
      <w:pPr>
        <w:pStyle w:val="Bullet"/>
        <w:numPr>
          <w:ilvl w:val="0"/>
          <w:numId w:val="11"/>
        </w:numPr>
      </w:pPr>
      <w:r w:rsidRPr="00D24F40">
        <w:t>Override the methods of base class.</w:t>
      </w:r>
    </w:p>
    <w:p w:rsidR="00FD052E" w:rsidRDefault="00FD052E" w:rsidP="00FD052E">
      <w:pPr>
        <w:pStyle w:val="Head-2"/>
      </w:pPr>
      <w:r>
        <w:t>Pre-condition</w:t>
      </w:r>
    </w:p>
    <w:p w:rsidR="00FD052E" w:rsidRDefault="00FD052E" w:rsidP="00FD052E">
      <w:pPr>
        <w:pStyle w:val="Para-text"/>
      </w:pPr>
      <w:r w:rsidRPr="009F1C7B">
        <w:rPr>
          <w:rStyle w:val="CodeChar"/>
        </w:rPr>
        <w:t>Employee</w:t>
      </w:r>
      <w:r w:rsidRPr="00A71C6D">
        <w:rPr>
          <w:rFonts w:ascii="Courier New" w:hAnsi="Courier New" w:cs="Courier New"/>
          <w:sz w:val="20"/>
        </w:rPr>
        <w:t xml:space="preserve"> </w:t>
      </w:r>
      <w:r w:rsidRPr="00FF178F">
        <w:t xml:space="preserve">class </w:t>
      </w:r>
      <w:r>
        <w:t xml:space="preserve">with attributes like </w:t>
      </w:r>
      <w:r w:rsidRPr="009F1C7B">
        <w:rPr>
          <w:rStyle w:val="CodeChar"/>
        </w:rPr>
        <w:t>employee id, name, basic salary</w:t>
      </w:r>
      <w:r>
        <w:t>, etc. should be created.</w:t>
      </w:r>
    </w:p>
    <w:p w:rsidR="00FD052E" w:rsidRDefault="00FD052E" w:rsidP="00FD052E">
      <w:pPr>
        <w:pStyle w:val="Head-2"/>
      </w:pPr>
      <w:r>
        <w:t xml:space="preserve">Problem Statement </w:t>
      </w:r>
    </w:p>
    <w:p w:rsidR="00FD052E" w:rsidRDefault="00FD052E" w:rsidP="00FD052E">
      <w:pPr>
        <w:pStyle w:val="Para-text"/>
      </w:pPr>
      <w:r>
        <w:t xml:space="preserve">Construct a hierarchy of employees. Inherit class </w:t>
      </w:r>
      <w:r w:rsidRPr="00D24F40">
        <w:rPr>
          <w:rStyle w:val="CodeChar"/>
        </w:rPr>
        <w:t xml:space="preserve">Manager </w:t>
      </w:r>
      <w:r>
        <w:t xml:space="preserve">and </w:t>
      </w:r>
      <w:proofErr w:type="spellStart"/>
      <w:r w:rsidRPr="00D24F40">
        <w:rPr>
          <w:rStyle w:val="CodeChar"/>
        </w:rPr>
        <w:t>MarketingExecutive</w:t>
      </w:r>
      <w:proofErr w:type="spellEnd"/>
      <w:r w:rsidRPr="00D24F40">
        <w:rPr>
          <w:rStyle w:val="CodeChar"/>
        </w:rPr>
        <w:t xml:space="preserve"> </w:t>
      </w:r>
      <w:r>
        <w:t xml:space="preserve">from base class </w:t>
      </w:r>
      <w:r w:rsidRPr="00D24F40">
        <w:rPr>
          <w:rStyle w:val="CodeChar"/>
        </w:rPr>
        <w:t>Employee</w:t>
      </w:r>
      <w:r>
        <w:t xml:space="preserve">. </w:t>
      </w:r>
    </w:p>
    <w:p w:rsidR="00FD052E" w:rsidRDefault="00FD052E" w:rsidP="00EA604B">
      <w:pPr>
        <w:pStyle w:val="Para-text"/>
        <w:numPr>
          <w:ilvl w:val="0"/>
          <w:numId w:val="19"/>
        </w:numPr>
      </w:pPr>
      <w:r w:rsidRPr="00D24F40">
        <w:rPr>
          <w:rStyle w:val="CodeChar"/>
        </w:rPr>
        <w:t>Manager</w:t>
      </w:r>
      <w:r>
        <w:t xml:space="preserve"> class should have following members</w:t>
      </w:r>
    </w:p>
    <w:p w:rsidR="00FD052E" w:rsidRDefault="00FD052E" w:rsidP="00EA604B">
      <w:pPr>
        <w:pStyle w:val="Para-text"/>
        <w:numPr>
          <w:ilvl w:val="0"/>
          <w:numId w:val="20"/>
        </w:numPr>
      </w:pPr>
      <w:r>
        <w:t>Petrol Allowance : 8% of Basic Salary</w:t>
      </w:r>
    </w:p>
    <w:p w:rsidR="00FD052E" w:rsidRDefault="00FD052E" w:rsidP="00EA604B">
      <w:pPr>
        <w:pStyle w:val="Para-text"/>
        <w:numPr>
          <w:ilvl w:val="0"/>
          <w:numId w:val="20"/>
        </w:numPr>
      </w:pPr>
      <w:r>
        <w:t>Food Allowance : 13% of Basic Salary</w:t>
      </w:r>
    </w:p>
    <w:p w:rsidR="00FD052E" w:rsidRDefault="00FD052E" w:rsidP="00EA604B">
      <w:pPr>
        <w:pStyle w:val="Para-text"/>
        <w:numPr>
          <w:ilvl w:val="0"/>
          <w:numId w:val="20"/>
        </w:numPr>
      </w:pPr>
      <w:r>
        <w:t>Other Allowance : 3% of Basic Salary</w:t>
      </w:r>
    </w:p>
    <w:p w:rsidR="00FD052E" w:rsidRDefault="00FD052E" w:rsidP="00EA604B">
      <w:pPr>
        <w:pStyle w:val="Para-text"/>
        <w:numPr>
          <w:ilvl w:val="0"/>
          <w:numId w:val="19"/>
        </w:numPr>
      </w:pPr>
      <w:proofErr w:type="spellStart"/>
      <w:r w:rsidRPr="00D24F40">
        <w:rPr>
          <w:rStyle w:val="CodeChar"/>
        </w:rPr>
        <w:t>MarketingExecutive</w:t>
      </w:r>
      <w:proofErr w:type="spellEnd"/>
      <w:r>
        <w:t xml:space="preserve"> class should have following members</w:t>
      </w:r>
    </w:p>
    <w:p w:rsidR="00FD052E" w:rsidRDefault="00FD052E" w:rsidP="00EA604B">
      <w:pPr>
        <w:pStyle w:val="Para-text"/>
        <w:numPr>
          <w:ilvl w:val="0"/>
          <w:numId w:val="21"/>
        </w:numPr>
      </w:pPr>
      <w:proofErr w:type="spellStart"/>
      <w:r>
        <w:t>Kilometers</w:t>
      </w:r>
      <w:proofErr w:type="spellEnd"/>
      <w:r>
        <w:t xml:space="preserve"> travelled</w:t>
      </w:r>
    </w:p>
    <w:p w:rsidR="00FD052E" w:rsidRDefault="00FD052E" w:rsidP="00EA604B">
      <w:pPr>
        <w:pStyle w:val="Para-text"/>
        <w:numPr>
          <w:ilvl w:val="0"/>
          <w:numId w:val="21"/>
        </w:numPr>
      </w:pPr>
      <w:r>
        <w:t xml:space="preserve">Tour Allowance: </w:t>
      </w:r>
      <w:proofErr w:type="spellStart"/>
      <w:r>
        <w:t>Rs</w:t>
      </w:r>
      <w:proofErr w:type="spellEnd"/>
      <w:r>
        <w:t xml:space="preserve"> 5/- per </w:t>
      </w:r>
      <w:proofErr w:type="spellStart"/>
      <w:r>
        <w:t>kilometer</w:t>
      </w:r>
      <w:proofErr w:type="spellEnd"/>
      <w:r>
        <w:t xml:space="preserve"> (Automatically generated).</w:t>
      </w:r>
    </w:p>
    <w:p w:rsidR="00FD052E" w:rsidRDefault="00FD052E" w:rsidP="00EA604B">
      <w:pPr>
        <w:pStyle w:val="Para-text"/>
        <w:numPr>
          <w:ilvl w:val="0"/>
          <w:numId w:val="21"/>
        </w:numPr>
      </w:pPr>
      <w:r>
        <w:t>Telephone Allowance: Rs.1500/-</w:t>
      </w:r>
    </w:p>
    <w:p w:rsidR="00FD052E" w:rsidRDefault="00FD052E" w:rsidP="00EA604B">
      <w:pPr>
        <w:pStyle w:val="Para-text"/>
        <w:numPr>
          <w:ilvl w:val="0"/>
          <w:numId w:val="19"/>
        </w:numPr>
      </w:pPr>
      <w:r>
        <w:t xml:space="preserve">Write constructors for the derived classes. [Hint: Use </w:t>
      </w:r>
      <w:r w:rsidRPr="00A71C6D">
        <w:rPr>
          <w:rFonts w:ascii="Courier New" w:hAnsi="Courier New" w:cs="Courier New"/>
          <w:sz w:val="20"/>
        </w:rPr>
        <w:t>super</w:t>
      </w:r>
      <w:r>
        <w:t xml:space="preserve"> keyword]</w:t>
      </w:r>
    </w:p>
    <w:p w:rsidR="00FD052E" w:rsidRDefault="00FD052E" w:rsidP="00EA604B">
      <w:pPr>
        <w:pStyle w:val="Para-text"/>
        <w:numPr>
          <w:ilvl w:val="0"/>
          <w:numId w:val="19"/>
        </w:numPr>
      </w:pPr>
      <w:r>
        <w:t xml:space="preserve">Override </w:t>
      </w:r>
      <w:proofErr w:type="spellStart"/>
      <w:proofErr w:type="gramStart"/>
      <w:r w:rsidRPr="00D24F40">
        <w:rPr>
          <w:rStyle w:val="CodeChar"/>
        </w:rPr>
        <w:t>toString</w:t>
      </w:r>
      <w:proofErr w:type="spellEnd"/>
      <w:r w:rsidRPr="00D24F40">
        <w:rPr>
          <w:rStyle w:val="CodeChar"/>
        </w:rPr>
        <w:t>(</w:t>
      </w:r>
      <w:proofErr w:type="gramEnd"/>
      <w:r w:rsidRPr="00D24F40">
        <w:rPr>
          <w:rStyle w:val="CodeChar"/>
        </w:rPr>
        <w:t>)</w:t>
      </w:r>
      <w:r>
        <w:t xml:space="preserve"> method for the derived classes.</w:t>
      </w:r>
    </w:p>
    <w:p w:rsidR="00FD052E" w:rsidRDefault="00FD052E" w:rsidP="00EA604B">
      <w:pPr>
        <w:pStyle w:val="Para-text"/>
        <w:numPr>
          <w:ilvl w:val="0"/>
          <w:numId w:val="19"/>
        </w:numPr>
      </w:pPr>
      <w:r>
        <w:t xml:space="preserve">Override the methods for displaying details, calculating gross and net salary in </w:t>
      </w:r>
      <w:r w:rsidRPr="00A71C6D">
        <w:rPr>
          <w:rFonts w:ascii="Courier New" w:hAnsi="Courier New" w:cs="Courier New"/>
          <w:sz w:val="20"/>
        </w:rPr>
        <w:t>Manager</w:t>
      </w:r>
      <w:r>
        <w:t xml:space="preserve"> and </w:t>
      </w:r>
      <w:proofErr w:type="spellStart"/>
      <w:r w:rsidRPr="00D24F40">
        <w:rPr>
          <w:rStyle w:val="CodeChar"/>
        </w:rPr>
        <w:t>MarketingExecutive</w:t>
      </w:r>
      <w:proofErr w:type="spellEnd"/>
      <w:r>
        <w:t xml:space="preserve"> class. </w:t>
      </w:r>
      <w:r w:rsidRPr="00756E27">
        <w:t>Net Salary and PF</w:t>
      </w:r>
      <w:r w:rsidRPr="00A71C6D">
        <w:rPr>
          <w:rFonts w:ascii="Courier New" w:hAnsi="Courier New" w:cs="Courier New"/>
          <w:sz w:val="20"/>
        </w:rPr>
        <w:t xml:space="preserve"> </w:t>
      </w:r>
      <w:r>
        <w:t>calculation should not consider above allowances. Create objects of classes to invoke their respective methods.</w:t>
      </w:r>
    </w:p>
    <w:p w:rsidR="00FD052E" w:rsidRDefault="00FD052E" w:rsidP="00EA604B">
      <w:pPr>
        <w:pStyle w:val="Para-text"/>
        <w:numPr>
          <w:ilvl w:val="0"/>
          <w:numId w:val="19"/>
        </w:numPr>
      </w:pPr>
      <w:r>
        <w:t xml:space="preserve">Write a method called </w:t>
      </w:r>
      <w:proofErr w:type="spellStart"/>
      <w:proofErr w:type="gramStart"/>
      <w:r w:rsidRPr="00D24F40">
        <w:rPr>
          <w:rStyle w:val="CodeChar"/>
        </w:rPr>
        <w:t>ShowDetails</w:t>
      </w:r>
      <w:proofErr w:type="spellEnd"/>
      <w:r w:rsidRPr="00D24F40">
        <w:rPr>
          <w:rStyle w:val="CodeChar"/>
        </w:rPr>
        <w:t>(</w:t>
      </w:r>
      <w:proofErr w:type="gramEnd"/>
      <w:r w:rsidRPr="00D24F40">
        <w:rPr>
          <w:rStyle w:val="CodeChar"/>
        </w:rPr>
        <w:t>)</w:t>
      </w:r>
      <w:r>
        <w:t xml:space="preserve"> in client code. This method should take a base class reference as a parameter. Invoke this method by passing objects of different classes as a </w:t>
      </w:r>
      <w:r>
        <w:lastRenderedPageBreak/>
        <w:t>parameter. The method should display the details of the employee and his gross and net salary using the base class reference. [Hint: Invoke the overridden methods using base class reference]</w:t>
      </w:r>
    </w:p>
    <w:p w:rsidR="00FD052E" w:rsidRDefault="00FD052E" w:rsidP="00FD052E">
      <w:pPr>
        <w:pStyle w:val="Head-1"/>
      </w:pPr>
    </w:p>
    <w:p w:rsidR="00FD052E" w:rsidRDefault="00FD052E" w:rsidP="00FD052E">
      <w:pPr>
        <w:pStyle w:val="Head-1"/>
      </w:pPr>
      <w:r>
        <w:t>Lab Exercise -10</w:t>
      </w:r>
    </w:p>
    <w:p w:rsidR="00FD052E" w:rsidRPr="00AE526B" w:rsidRDefault="00FD052E" w:rsidP="00FD052E">
      <w:pPr>
        <w:pStyle w:val="Head-2"/>
      </w:pPr>
      <w:r>
        <w:t>Objective</w:t>
      </w:r>
    </w:p>
    <w:p w:rsidR="00FD052E" w:rsidRPr="00D24F40" w:rsidRDefault="00FD052E" w:rsidP="00EA604B">
      <w:pPr>
        <w:pStyle w:val="Style-sub-num"/>
        <w:numPr>
          <w:ilvl w:val="0"/>
          <w:numId w:val="15"/>
        </w:numPr>
        <w:rPr>
          <w:rStyle w:val="CodeChar"/>
        </w:rPr>
      </w:pPr>
      <w:r w:rsidRPr="00304502">
        <w:rPr>
          <w:rFonts w:asciiTheme="minorHAnsi" w:hAnsiTheme="minorHAnsi"/>
        </w:rPr>
        <w:t xml:space="preserve">Use methods from </w:t>
      </w:r>
      <w:r w:rsidRPr="00DA4462">
        <w:rPr>
          <w:rStyle w:val="CodeChar"/>
        </w:rPr>
        <w:t>Object</w:t>
      </w:r>
      <w:r w:rsidRPr="00304502">
        <w:rPr>
          <w:rFonts w:asciiTheme="minorHAnsi" w:hAnsiTheme="minorHAnsi"/>
        </w:rPr>
        <w:t xml:space="preserve"> class: </w:t>
      </w:r>
      <w:r w:rsidRPr="00D24F40">
        <w:rPr>
          <w:rStyle w:val="CodeChar"/>
        </w:rPr>
        <w:t>equals</w:t>
      </w:r>
      <w:r>
        <w:rPr>
          <w:rStyle w:val="CodeChar"/>
        </w:rPr>
        <w:t xml:space="preserve"> </w:t>
      </w:r>
      <w:r w:rsidRPr="00DA4462">
        <w:rPr>
          <w:rStyle w:val="CodeChar"/>
          <w:rFonts w:asciiTheme="minorHAnsi" w:hAnsiTheme="minorHAnsi"/>
        </w:rPr>
        <w:t xml:space="preserve">and </w:t>
      </w:r>
      <w:proofErr w:type="spellStart"/>
      <w:r w:rsidRPr="00D24F40">
        <w:rPr>
          <w:rStyle w:val="CodeChar"/>
        </w:rPr>
        <w:t>hashCode</w:t>
      </w:r>
      <w:proofErr w:type="spellEnd"/>
      <w:r w:rsidRPr="00D24F40">
        <w:rPr>
          <w:rStyle w:val="CodeChar"/>
        </w:rPr>
        <w:t>.</w:t>
      </w:r>
    </w:p>
    <w:p w:rsidR="00FD052E" w:rsidRDefault="00FD052E" w:rsidP="00FD052E">
      <w:pPr>
        <w:pStyle w:val="Head-2"/>
      </w:pPr>
      <w:r>
        <w:t>Pre-condition</w:t>
      </w:r>
    </w:p>
    <w:p w:rsidR="00FD052E" w:rsidRPr="00A71C6D" w:rsidRDefault="00FD052E" w:rsidP="00EA604B">
      <w:pPr>
        <w:pStyle w:val="Para-text"/>
        <w:numPr>
          <w:ilvl w:val="0"/>
          <w:numId w:val="11"/>
        </w:numPr>
        <w:rPr>
          <w:rFonts w:ascii="Courier New" w:hAnsi="Courier New" w:cs="Courier New"/>
          <w:sz w:val="20"/>
        </w:rPr>
      </w:pPr>
      <w:r w:rsidRPr="00D24F40">
        <w:rPr>
          <w:rStyle w:val="CodeChar"/>
        </w:rPr>
        <w:t>Date</w:t>
      </w:r>
      <w:r>
        <w:rPr>
          <w:rStyle w:val="CodeChar"/>
        </w:rPr>
        <w:t xml:space="preserve"> </w:t>
      </w:r>
      <w:r w:rsidRPr="00DA4462">
        <w:t>class</w:t>
      </w:r>
      <w:r>
        <w:rPr>
          <w:rStyle w:val="CodeChar"/>
        </w:rPr>
        <w:t xml:space="preserve"> </w:t>
      </w:r>
      <w:r w:rsidRPr="00FF178F">
        <w:t>should be created</w:t>
      </w:r>
      <w:r>
        <w:t>.</w:t>
      </w:r>
    </w:p>
    <w:p w:rsidR="00FD052E" w:rsidRDefault="00FD052E" w:rsidP="00FD052E">
      <w:pPr>
        <w:pStyle w:val="Head-2"/>
      </w:pPr>
      <w:r>
        <w:t xml:space="preserve">Problem Statement </w:t>
      </w:r>
    </w:p>
    <w:p w:rsidR="00FD052E" w:rsidRPr="00BC4A54" w:rsidRDefault="00FD052E" w:rsidP="00FD052E">
      <w:pPr>
        <w:pStyle w:val="Para-text"/>
      </w:pPr>
      <w:r>
        <w:t xml:space="preserve">Create two instances of date and check whether these two dates are same or not, also check </w:t>
      </w:r>
      <w:proofErr w:type="spellStart"/>
      <w:r>
        <w:t>hashCode</w:t>
      </w:r>
      <w:proofErr w:type="spellEnd"/>
      <w:r>
        <w:t xml:space="preserve"> of those dates.</w:t>
      </w:r>
    </w:p>
    <w:p w:rsidR="00FD052E" w:rsidRPr="00A71C6D" w:rsidRDefault="00FD052E" w:rsidP="00FD052E">
      <w:pPr>
        <w:pStyle w:val="Para-text"/>
        <w:rPr>
          <w:rFonts w:ascii="Courier New" w:hAnsi="Courier New"/>
          <w:sz w:val="20"/>
        </w:rPr>
      </w:pPr>
      <w:r w:rsidRPr="00A71C6D">
        <w:rPr>
          <w:rFonts w:ascii="Courier New" w:hAnsi="Courier New"/>
          <w:sz w:val="20"/>
        </w:rPr>
        <w:t>[</w:t>
      </w:r>
      <w:r w:rsidRPr="00D24F40">
        <w:t>Hint: use</w:t>
      </w:r>
      <w:r w:rsidRPr="00A71C6D">
        <w:rPr>
          <w:rFonts w:ascii="Courier New" w:hAnsi="Courier New"/>
          <w:sz w:val="20"/>
        </w:rPr>
        <w:t xml:space="preserve"> </w:t>
      </w:r>
      <w:proofErr w:type="gramStart"/>
      <w:r w:rsidRPr="00D24F40">
        <w:rPr>
          <w:rFonts w:ascii="Courier New" w:hAnsi="Courier New"/>
          <w:sz w:val="20"/>
          <w:szCs w:val="20"/>
        </w:rPr>
        <w:t>equals(</w:t>
      </w:r>
      <w:proofErr w:type="gramEnd"/>
      <w:r w:rsidRPr="00D24F40">
        <w:rPr>
          <w:rFonts w:ascii="Courier New" w:hAnsi="Courier New"/>
          <w:sz w:val="20"/>
          <w:szCs w:val="20"/>
        </w:rPr>
        <w:t xml:space="preserve">Object </w:t>
      </w:r>
      <w:proofErr w:type="spellStart"/>
      <w:r w:rsidRPr="00D24F40">
        <w:rPr>
          <w:rFonts w:ascii="Courier New" w:hAnsi="Courier New"/>
          <w:sz w:val="20"/>
          <w:szCs w:val="20"/>
        </w:rPr>
        <w:t>obj</w:t>
      </w:r>
      <w:proofErr w:type="spellEnd"/>
      <w:r w:rsidRPr="00D24F40">
        <w:rPr>
          <w:rFonts w:ascii="Courier New" w:hAnsi="Courier New"/>
          <w:sz w:val="20"/>
          <w:szCs w:val="20"/>
        </w:rPr>
        <w:t>)</w:t>
      </w:r>
      <w:r w:rsidRPr="00A71C6D">
        <w:rPr>
          <w:rFonts w:ascii="Courier New" w:hAnsi="Courier New"/>
          <w:sz w:val="20"/>
        </w:rPr>
        <w:t xml:space="preserve"> </w:t>
      </w:r>
      <w:r w:rsidRPr="00D24F40">
        <w:t>and</w:t>
      </w:r>
      <w:r w:rsidRPr="00A71C6D">
        <w:rPr>
          <w:rFonts w:ascii="Courier New" w:hAnsi="Courier New"/>
          <w:sz w:val="20"/>
        </w:rPr>
        <w:t xml:space="preserve"> </w:t>
      </w:r>
      <w:proofErr w:type="spellStart"/>
      <w:r w:rsidRPr="00D24F40">
        <w:rPr>
          <w:rFonts w:ascii="Courier New" w:hAnsi="Courier New" w:cs="Courier New"/>
          <w:sz w:val="20"/>
          <w:szCs w:val="20"/>
        </w:rPr>
        <w:t>hashCode</w:t>
      </w:r>
      <w:proofErr w:type="spellEnd"/>
      <w:r>
        <w:rPr>
          <w:rFonts w:ascii="Courier New" w:hAnsi="Courier New" w:cs="Courier New"/>
          <w:sz w:val="20"/>
          <w:szCs w:val="20"/>
        </w:rPr>
        <w:t>()</w:t>
      </w:r>
      <w:r w:rsidRPr="00D24F40">
        <w:t xml:space="preserve"> method.]</w:t>
      </w:r>
    </w:p>
    <w:p w:rsidR="00FD052E" w:rsidRDefault="00FD052E" w:rsidP="00FD052E">
      <w:pPr>
        <w:pStyle w:val="Bullet"/>
      </w:pPr>
    </w:p>
    <w:p w:rsidR="00FD052E" w:rsidRDefault="00FD052E" w:rsidP="00FD052E">
      <w:pPr>
        <w:pStyle w:val="Head-1"/>
      </w:pPr>
      <w:r>
        <w:t>Lab Exercise -11</w:t>
      </w:r>
    </w:p>
    <w:p w:rsidR="00FD052E" w:rsidRPr="00AE526B" w:rsidRDefault="00FD052E" w:rsidP="00FD052E">
      <w:pPr>
        <w:pStyle w:val="Head-2"/>
      </w:pPr>
      <w:r>
        <w:t>Objective</w:t>
      </w:r>
    </w:p>
    <w:p w:rsidR="00FD052E" w:rsidRPr="00442D84" w:rsidRDefault="00FD052E" w:rsidP="00EA604B">
      <w:pPr>
        <w:pStyle w:val="Bullet"/>
      </w:pPr>
      <w:r w:rsidRPr="00442D84">
        <w:t>Construct an abstract class and write abstract methods.</w:t>
      </w:r>
    </w:p>
    <w:p w:rsidR="00FD052E" w:rsidRDefault="00FD052E" w:rsidP="00FD052E">
      <w:pPr>
        <w:pStyle w:val="Head-2"/>
      </w:pPr>
      <w:r>
        <w:t>Problem Statement</w:t>
      </w:r>
    </w:p>
    <w:p w:rsidR="00FD052E" w:rsidRDefault="00FD052E" w:rsidP="00FD052E">
      <w:pPr>
        <w:pStyle w:val="Para-text"/>
      </w:pPr>
      <w:r>
        <w:t xml:space="preserve">Construct an abstract class </w:t>
      </w:r>
      <w:r w:rsidRPr="00A71C6D">
        <w:rPr>
          <w:rFonts w:ascii="Courier New" w:hAnsi="Courier New" w:cs="Courier New"/>
          <w:sz w:val="20"/>
        </w:rPr>
        <w:t>Shape</w:t>
      </w:r>
      <w:r>
        <w:t xml:space="preserve">. Write an abstract method </w:t>
      </w:r>
      <w:proofErr w:type="gramStart"/>
      <w:r w:rsidRPr="00523D4D">
        <w:rPr>
          <w:rStyle w:val="CodeChar"/>
        </w:rPr>
        <w:t>area(</w:t>
      </w:r>
      <w:proofErr w:type="gramEnd"/>
      <w:r w:rsidRPr="00523D4D">
        <w:rPr>
          <w:rStyle w:val="CodeChar"/>
        </w:rPr>
        <w:t>)</w:t>
      </w:r>
      <w:r>
        <w:t xml:space="preserve"> in the class Shape. Inherit the classes </w:t>
      </w:r>
      <w:r w:rsidRPr="00523D4D">
        <w:rPr>
          <w:rStyle w:val="CodeChar"/>
        </w:rPr>
        <w:t>Circle</w:t>
      </w:r>
      <w:r>
        <w:t xml:space="preserve"> and </w:t>
      </w:r>
      <w:r w:rsidRPr="00523D4D">
        <w:rPr>
          <w:rStyle w:val="CodeChar"/>
        </w:rPr>
        <w:t>Rectangle</w:t>
      </w:r>
      <w:r>
        <w:t xml:space="preserve"> from the class Shape. The method </w:t>
      </w:r>
      <w:proofErr w:type="gramStart"/>
      <w:r w:rsidRPr="00523D4D">
        <w:rPr>
          <w:rStyle w:val="CodeChar"/>
        </w:rPr>
        <w:t>area(</w:t>
      </w:r>
      <w:proofErr w:type="gramEnd"/>
      <w:r w:rsidRPr="00523D4D">
        <w:rPr>
          <w:rStyle w:val="CodeChar"/>
        </w:rPr>
        <w:t>)</w:t>
      </w:r>
      <w:r>
        <w:t xml:space="preserve"> needs to be overridden by the derived classes. </w:t>
      </w:r>
    </w:p>
    <w:p w:rsidR="00FD052E" w:rsidRDefault="00FD052E" w:rsidP="00EA604B">
      <w:pPr>
        <w:pStyle w:val="Para-text"/>
        <w:numPr>
          <w:ilvl w:val="0"/>
          <w:numId w:val="18"/>
        </w:numPr>
      </w:pPr>
      <w:r>
        <w:t xml:space="preserve">Check if class </w:t>
      </w:r>
      <w:r w:rsidRPr="00A71C6D">
        <w:rPr>
          <w:rFonts w:ascii="Courier New" w:hAnsi="Courier New" w:cs="Courier New"/>
          <w:sz w:val="20"/>
        </w:rPr>
        <w:t>Shape</w:t>
      </w:r>
      <w:r>
        <w:t xml:space="preserve"> can be instantiated.</w:t>
      </w:r>
    </w:p>
    <w:p w:rsidR="00FD052E" w:rsidRDefault="00FD052E" w:rsidP="00EA604B">
      <w:pPr>
        <w:pStyle w:val="Para-text"/>
        <w:numPr>
          <w:ilvl w:val="0"/>
          <w:numId w:val="18"/>
        </w:numPr>
      </w:pPr>
      <w:r>
        <w:t xml:space="preserve">Check what happens if </w:t>
      </w:r>
      <w:proofErr w:type="gramStart"/>
      <w:r w:rsidRPr="00523D4D">
        <w:rPr>
          <w:rFonts w:ascii="Courier New" w:hAnsi="Courier New" w:cs="Courier New"/>
          <w:sz w:val="20"/>
          <w:szCs w:val="20"/>
        </w:rPr>
        <w:t>area(</w:t>
      </w:r>
      <w:proofErr w:type="gramEnd"/>
      <w:r w:rsidRPr="00523D4D">
        <w:rPr>
          <w:rFonts w:ascii="Courier New" w:hAnsi="Courier New" w:cs="Courier New"/>
          <w:sz w:val="20"/>
          <w:szCs w:val="20"/>
        </w:rPr>
        <w:t>)</w:t>
      </w:r>
      <w:r>
        <w:t xml:space="preserve"> method is not overridden.</w:t>
      </w:r>
    </w:p>
    <w:p w:rsidR="00FD052E" w:rsidRDefault="00FD052E" w:rsidP="00EA604B">
      <w:pPr>
        <w:pStyle w:val="Para-text"/>
        <w:numPr>
          <w:ilvl w:val="0"/>
          <w:numId w:val="18"/>
        </w:numPr>
      </w:pPr>
      <w:r>
        <w:t xml:space="preserve">When </w:t>
      </w:r>
      <w:proofErr w:type="gramStart"/>
      <w:r w:rsidRPr="00523D4D">
        <w:rPr>
          <w:rStyle w:val="CodeChar"/>
        </w:rPr>
        <w:t>area(</w:t>
      </w:r>
      <w:proofErr w:type="gramEnd"/>
      <w:r w:rsidRPr="00523D4D">
        <w:rPr>
          <w:rStyle w:val="CodeChar"/>
        </w:rPr>
        <w:t>)</w:t>
      </w:r>
      <w:r>
        <w:t xml:space="preserve"> method is overridden, create the objects of the derived classes and invoke the method.</w:t>
      </w:r>
    </w:p>
    <w:p w:rsidR="00FD052E" w:rsidRDefault="00FD052E" w:rsidP="00EA604B">
      <w:pPr>
        <w:pStyle w:val="Para-text"/>
        <w:numPr>
          <w:ilvl w:val="0"/>
          <w:numId w:val="18"/>
        </w:numPr>
      </w:pPr>
      <w:r>
        <w:t>Create a base class reference to invoke the method of respective class to which the reference is referring to.</w:t>
      </w:r>
    </w:p>
    <w:p w:rsidR="00FD052E" w:rsidRDefault="00FD052E" w:rsidP="00FD052E">
      <w:pPr>
        <w:pStyle w:val="Head-1"/>
      </w:pPr>
    </w:p>
    <w:p w:rsidR="00FD052E" w:rsidRDefault="00FD052E" w:rsidP="00FD052E">
      <w:pPr>
        <w:pStyle w:val="Head-1"/>
      </w:pPr>
      <w:r>
        <w:t>Lab Exercise -12</w:t>
      </w:r>
    </w:p>
    <w:p w:rsidR="00FD052E" w:rsidRPr="00AE526B" w:rsidRDefault="00FD052E" w:rsidP="00FD052E">
      <w:pPr>
        <w:pStyle w:val="Head-2"/>
      </w:pPr>
      <w:r>
        <w:t>Objective</w:t>
      </w:r>
    </w:p>
    <w:p w:rsidR="00FD052E" w:rsidRDefault="00FD052E" w:rsidP="00EA604B">
      <w:pPr>
        <w:pStyle w:val="Bullet"/>
      </w:pPr>
      <w:r>
        <w:t>Define an interface and implement it in any class wherever it is required.</w:t>
      </w:r>
    </w:p>
    <w:p w:rsidR="00FD052E" w:rsidRDefault="00FD052E" w:rsidP="00FD052E">
      <w:pPr>
        <w:pStyle w:val="Head-2"/>
      </w:pPr>
      <w:r>
        <w:t>Pre-condition</w:t>
      </w:r>
    </w:p>
    <w:p w:rsidR="00FD052E" w:rsidRDefault="00FD052E" w:rsidP="00EA604B">
      <w:pPr>
        <w:pStyle w:val="Para-text"/>
        <w:numPr>
          <w:ilvl w:val="0"/>
          <w:numId w:val="17"/>
        </w:numPr>
      </w:pPr>
      <w:r w:rsidRPr="00523D4D">
        <w:rPr>
          <w:rStyle w:val="CodeChar"/>
        </w:rPr>
        <w:t>Employee, Date</w:t>
      </w:r>
      <w:r w:rsidRPr="00A71C6D">
        <w:rPr>
          <w:rFonts w:ascii="Courier New" w:hAnsi="Courier New" w:cs="Courier New"/>
          <w:sz w:val="20"/>
        </w:rPr>
        <w:t xml:space="preserve"> </w:t>
      </w:r>
      <w:r w:rsidRPr="00523D4D">
        <w:rPr>
          <w:rFonts w:cs="Courier New"/>
        </w:rPr>
        <w:t>and</w:t>
      </w:r>
      <w:r w:rsidRPr="00A71C6D">
        <w:rPr>
          <w:rFonts w:ascii="Courier New" w:hAnsi="Courier New" w:cs="Courier New"/>
          <w:sz w:val="20"/>
        </w:rPr>
        <w:t xml:space="preserve"> </w:t>
      </w:r>
      <w:r w:rsidRPr="00523D4D">
        <w:rPr>
          <w:rStyle w:val="CodeChar"/>
        </w:rPr>
        <w:t>Shape</w:t>
      </w:r>
      <w:r w:rsidRPr="00A71C6D">
        <w:rPr>
          <w:rFonts w:ascii="Courier New" w:hAnsi="Courier New" w:cs="Courier New"/>
          <w:sz w:val="20"/>
        </w:rPr>
        <w:t xml:space="preserve"> </w:t>
      </w:r>
      <w:r>
        <w:t>class should be created.</w:t>
      </w:r>
    </w:p>
    <w:p w:rsidR="00FD052E" w:rsidRDefault="00FD052E" w:rsidP="00FD052E">
      <w:pPr>
        <w:pStyle w:val="Head-2"/>
      </w:pPr>
      <w:r>
        <w:t>Problem Statement</w:t>
      </w:r>
    </w:p>
    <w:p w:rsidR="00FD052E" w:rsidRDefault="00FD052E" w:rsidP="00FD052E">
      <w:pPr>
        <w:pStyle w:val="Para-text"/>
      </w:pPr>
      <w:r>
        <w:t xml:space="preserve">Define an interface </w:t>
      </w:r>
      <w:r w:rsidRPr="00523D4D">
        <w:rPr>
          <w:rStyle w:val="CodeChar"/>
        </w:rPr>
        <w:t>Printable</w:t>
      </w:r>
      <w:r>
        <w:t xml:space="preserve"> with a method </w:t>
      </w:r>
      <w:proofErr w:type="gramStart"/>
      <w:r w:rsidRPr="00523D4D">
        <w:rPr>
          <w:rStyle w:val="CodeChar"/>
        </w:rPr>
        <w:t>print(</w:t>
      </w:r>
      <w:proofErr w:type="gramEnd"/>
      <w:r w:rsidRPr="00523D4D">
        <w:rPr>
          <w:rStyle w:val="CodeChar"/>
        </w:rPr>
        <w:t>)</w:t>
      </w:r>
      <w:r w:rsidRPr="00A71C6D">
        <w:rPr>
          <w:rFonts w:ascii="Courier New" w:hAnsi="Courier New" w:cs="Courier New"/>
          <w:sz w:val="20"/>
        </w:rPr>
        <w:t>.</w:t>
      </w:r>
      <w:r>
        <w:t xml:space="preserve"> Implement this interface in </w:t>
      </w:r>
      <w:r w:rsidRPr="00523D4D">
        <w:rPr>
          <w:rStyle w:val="CodeChar"/>
        </w:rPr>
        <w:t>Employee, Shape</w:t>
      </w:r>
      <w:r>
        <w:t xml:space="preserve"> and </w:t>
      </w:r>
      <w:r w:rsidRPr="00523D4D">
        <w:rPr>
          <w:rStyle w:val="CodeChar"/>
        </w:rPr>
        <w:t>Date</w:t>
      </w:r>
      <w:r>
        <w:t xml:space="preserve"> class. </w:t>
      </w:r>
    </w:p>
    <w:p w:rsidR="00FD052E" w:rsidRDefault="00FD052E" w:rsidP="00FD052E">
      <w:pPr>
        <w:pStyle w:val="Para-text"/>
      </w:pPr>
    </w:p>
    <w:p w:rsidR="00FD052E" w:rsidRDefault="00FD052E" w:rsidP="00FD052E">
      <w:pPr>
        <w:pStyle w:val="Head-1"/>
      </w:pPr>
      <w:r>
        <w:lastRenderedPageBreak/>
        <w:t>Lab Exercise -13</w:t>
      </w:r>
    </w:p>
    <w:p w:rsidR="00FD052E" w:rsidRPr="00AE526B" w:rsidRDefault="00FD052E" w:rsidP="00FD052E">
      <w:pPr>
        <w:pStyle w:val="Head-2"/>
      </w:pPr>
      <w:r>
        <w:t>Objective</w:t>
      </w:r>
    </w:p>
    <w:p w:rsidR="00FD052E" w:rsidRPr="000D2E4B" w:rsidRDefault="00FD052E" w:rsidP="00EA604B">
      <w:pPr>
        <w:pStyle w:val="Bullet"/>
      </w:pPr>
      <w:r>
        <w:t>Create clone of the objects</w:t>
      </w:r>
    </w:p>
    <w:p w:rsidR="00FD052E" w:rsidRDefault="00FD052E" w:rsidP="00FD052E">
      <w:pPr>
        <w:pStyle w:val="Head-2"/>
      </w:pPr>
      <w:r>
        <w:t>Problem Statement</w:t>
      </w:r>
    </w:p>
    <w:p w:rsidR="00FD052E" w:rsidRDefault="00FD052E" w:rsidP="00FD052E">
      <w:pPr>
        <w:pStyle w:val="Para-text"/>
      </w:pPr>
      <w:r>
        <w:t xml:space="preserve">Clone the object of </w:t>
      </w:r>
      <w:r w:rsidRPr="00A71C6D">
        <w:rPr>
          <w:rFonts w:ascii="Courier New" w:hAnsi="Courier New" w:cs="Courier New"/>
          <w:sz w:val="20"/>
        </w:rPr>
        <w:t>Date</w:t>
      </w:r>
      <w:r>
        <w:t xml:space="preserve"> class by implementing </w:t>
      </w:r>
      <w:proofErr w:type="spellStart"/>
      <w:r w:rsidRPr="00523D4D">
        <w:rPr>
          <w:rStyle w:val="CodeChar"/>
        </w:rPr>
        <w:t>Cloneable</w:t>
      </w:r>
      <w:proofErr w:type="spellEnd"/>
      <w:r>
        <w:t xml:space="preserve"> interface.</w:t>
      </w:r>
    </w:p>
    <w:p w:rsidR="00FD052E" w:rsidRDefault="00FD052E" w:rsidP="00FD052E">
      <w:pPr>
        <w:pStyle w:val="Para-text"/>
        <w:rPr>
          <w:rFonts w:cs="Times New Roman"/>
          <w:b/>
          <w:sz w:val="28"/>
          <w:szCs w:val="32"/>
        </w:rPr>
      </w:pPr>
      <w:r>
        <w:br w:type="page"/>
      </w:r>
    </w:p>
    <w:tbl>
      <w:tblPr>
        <w:tblStyle w:val="TableGrid"/>
        <w:tblW w:w="0" w:type="auto"/>
        <w:shd w:val="clear" w:color="auto" w:fill="D9D9D9" w:themeFill="background1" w:themeFillShade="D9"/>
        <w:tblLook w:val="04A0" w:firstRow="1" w:lastRow="0" w:firstColumn="1" w:lastColumn="0" w:noHBand="0" w:noVBand="1"/>
      </w:tblPr>
      <w:tblGrid>
        <w:gridCol w:w="8326"/>
      </w:tblGrid>
      <w:tr w:rsidR="003E6044" w:rsidTr="003E6044">
        <w:trPr>
          <w:trHeight w:val="570"/>
        </w:trPr>
        <w:tc>
          <w:tcPr>
            <w:tcW w:w="8326" w:type="dxa"/>
            <w:shd w:val="clear" w:color="auto" w:fill="D9D9D9" w:themeFill="background1" w:themeFillShade="D9"/>
          </w:tcPr>
          <w:p w:rsidR="003E6044" w:rsidRDefault="003E6044" w:rsidP="003E6044">
            <w:pPr>
              <w:pStyle w:val="Head-1"/>
            </w:pPr>
            <w:r w:rsidRPr="00085530">
              <w:lastRenderedPageBreak/>
              <w:t xml:space="preserve">Chapter </w:t>
            </w:r>
            <w:r>
              <w:t>4</w:t>
            </w:r>
            <w:r w:rsidRPr="00085530">
              <w:t>- Exception Handling</w:t>
            </w:r>
          </w:p>
        </w:tc>
      </w:tr>
    </w:tbl>
    <w:p w:rsidR="00FD052E" w:rsidRDefault="00FD052E" w:rsidP="000C3128">
      <w:pPr>
        <w:pStyle w:val="Head-2"/>
      </w:pPr>
    </w:p>
    <w:p w:rsidR="002177BF" w:rsidRDefault="002177BF" w:rsidP="002177BF">
      <w:pPr>
        <w:pStyle w:val="Head-1"/>
      </w:pPr>
      <w:r>
        <w:t>Lab Exercise -14</w:t>
      </w:r>
    </w:p>
    <w:p w:rsidR="002177BF" w:rsidRDefault="002177BF" w:rsidP="002177BF">
      <w:pPr>
        <w:pStyle w:val="Head-2"/>
      </w:pPr>
      <w:r>
        <w:t>Objectives</w:t>
      </w:r>
    </w:p>
    <w:p w:rsidR="002177BF" w:rsidRDefault="002177BF" w:rsidP="00EA604B">
      <w:pPr>
        <w:pStyle w:val="Style-sub-num"/>
        <w:numPr>
          <w:ilvl w:val="0"/>
          <w:numId w:val="15"/>
        </w:numPr>
        <w:spacing w:before="40" w:after="40" w:line="220" w:lineRule="exact"/>
        <w:rPr>
          <w:rFonts w:asciiTheme="minorHAnsi" w:hAnsiTheme="minorHAnsi"/>
        </w:rPr>
      </w:pPr>
      <w:r>
        <w:rPr>
          <w:rFonts w:asciiTheme="minorHAnsi" w:hAnsiTheme="minorHAnsi"/>
        </w:rPr>
        <w:t>To understand the concept of Exception and Handling techniques.</w:t>
      </w:r>
    </w:p>
    <w:p w:rsidR="002177BF" w:rsidRDefault="002177BF" w:rsidP="00EA604B">
      <w:pPr>
        <w:pStyle w:val="Style-sub-num"/>
        <w:numPr>
          <w:ilvl w:val="0"/>
          <w:numId w:val="15"/>
        </w:numPr>
        <w:spacing w:before="40" w:after="40" w:line="220" w:lineRule="exact"/>
        <w:rPr>
          <w:rFonts w:asciiTheme="minorHAnsi" w:hAnsiTheme="minorHAnsi"/>
        </w:rPr>
      </w:pPr>
      <w:r>
        <w:rPr>
          <w:rFonts w:asciiTheme="minorHAnsi" w:hAnsiTheme="minorHAnsi"/>
        </w:rPr>
        <w:t>To understand the concept of checked and unchecked exceptions.</w:t>
      </w:r>
    </w:p>
    <w:p w:rsidR="002177BF" w:rsidRDefault="002177BF" w:rsidP="002177BF">
      <w:pPr>
        <w:pStyle w:val="Head-2"/>
      </w:pPr>
      <w:r>
        <w:t>Problem Statement 1</w:t>
      </w:r>
    </w:p>
    <w:p w:rsidR="002177BF" w:rsidRPr="004226A3" w:rsidRDefault="002177BF" w:rsidP="002177BF">
      <w:pPr>
        <w:pStyle w:val="Para-text"/>
      </w:pPr>
      <w:r>
        <w:t xml:space="preserve">Write a class </w:t>
      </w:r>
      <w:r w:rsidRPr="002235E0">
        <w:rPr>
          <w:rStyle w:val="CodeChar"/>
        </w:rPr>
        <w:t>‘</w:t>
      </w:r>
      <w:proofErr w:type="spellStart"/>
      <w:r w:rsidRPr="002235E0">
        <w:rPr>
          <w:rStyle w:val="CodeChar"/>
        </w:rPr>
        <w:t>FileDemo</w:t>
      </w:r>
      <w:proofErr w:type="spellEnd"/>
      <w:r w:rsidRPr="002235E0">
        <w:rPr>
          <w:rStyle w:val="CodeChar"/>
        </w:rPr>
        <w:t>’</w:t>
      </w:r>
      <w:r>
        <w:t xml:space="preserve"> which accepts a  file </w:t>
      </w:r>
      <w:r w:rsidRPr="002235E0">
        <w:rPr>
          <w:rStyle w:val="CodeChar"/>
        </w:rPr>
        <w:t>‘</w:t>
      </w:r>
      <w:proofErr w:type="spellStart"/>
      <w:r w:rsidRPr="002235E0">
        <w:rPr>
          <w:rStyle w:val="CodeChar"/>
        </w:rPr>
        <w:t>file.txt’</w:t>
      </w:r>
      <w:r>
        <w:t>.If</w:t>
      </w:r>
      <w:proofErr w:type="spellEnd"/>
      <w:r>
        <w:t xml:space="preserve"> the file in not available then it will throw an exception </w:t>
      </w:r>
      <w:r w:rsidRPr="002235E0">
        <w:rPr>
          <w:rStyle w:val="CodeChar"/>
        </w:rPr>
        <w:t>‘</w:t>
      </w:r>
      <w:proofErr w:type="spellStart"/>
      <w:r w:rsidRPr="002235E0">
        <w:rPr>
          <w:rStyle w:val="CodeChar"/>
        </w:rPr>
        <w:t>FileNotFoundException</w:t>
      </w:r>
      <w:proofErr w:type="spellEnd"/>
      <w:r w:rsidRPr="002235E0">
        <w:rPr>
          <w:rStyle w:val="CodeChar"/>
        </w:rPr>
        <w:t>’</w:t>
      </w:r>
      <w:r w:rsidRPr="004226A3">
        <w:rPr>
          <w:rFonts w:cs="Courier New"/>
        </w:rPr>
        <w:t xml:space="preserve"> as well as close that file in a </w:t>
      </w:r>
      <w:r w:rsidRPr="002235E0">
        <w:rPr>
          <w:rStyle w:val="CodeChar"/>
        </w:rPr>
        <w:t>finally</w:t>
      </w:r>
      <w:r w:rsidRPr="00A71C6D">
        <w:rPr>
          <w:rFonts w:ascii="Courier New" w:hAnsi="Courier New" w:cs="Courier New"/>
          <w:sz w:val="20"/>
        </w:rPr>
        <w:t xml:space="preserve"> </w:t>
      </w:r>
      <w:r w:rsidRPr="004226A3">
        <w:rPr>
          <w:rFonts w:cs="Courier New"/>
        </w:rPr>
        <w:t>block.</w:t>
      </w:r>
    </w:p>
    <w:p w:rsidR="002177BF" w:rsidRDefault="002177BF" w:rsidP="002177BF">
      <w:pPr>
        <w:pStyle w:val="Head-2"/>
      </w:pPr>
      <w:r>
        <w:t>Problem Statement 2</w:t>
      </w:r>
    </w:p>
    <w:p w:rsidR="002177BF" w:rsidRDefault="002177BF" w:rsidP="002177BF">
      <w:pPr>
        <w:pStyle w:val="Para-text"/>
      </w:pPr>
      <w:r>
        <w:t xml:space="preserve">Create a </w:t>
      </w:r>
      <w:proofErr w:type="spellStart"/>
      <w:r>
        <w:t>class</w:t>
      </w:r>
      <w:r w:rsidRPr="002235E0">
        <w:rPr>
          <w:rStyle w:val="CodeChar"/>
        </w:rPr>
        <w:t>‘D</w:t>
      </w:r>
      <w:r>
        <w:rPr>
          <w:rStyle w:val="CodeChar"/>
        </w:rPr>
        <w:t>i</w:t>
      </w:r>
      <w:r w:rsidRPr="002235E0">
        <w:rPr>
          <w:rStyle w:val="CodeChar"/>
        </w:rPr>
        <w:t>visionDemo</w:t>
      </w:r>
      <w:proofErr w:type="spellEnd"/>
      <w:r w:rsidRPr="002235E0">
        <w:rPr>
          <w:rStyle w:val="CodeChar"/>
        </w:rPr>
        <w:t>’</w:t>
      </w:r>
      <w:r w:rsidRPr="0073244F">
        <w:t xml:space="preserve"> </w:t>
      </w:r>
      <w:r>
        <w:t>.If user enters second number as a zero then throws an exception.</w:t>
      </w:r>
    </w:p>
    <w:p w:rsidR="002177BF" w:rsidRPr="002235E0" w:rsidRDefault="002177BF" w:rsidP="002177BF">
      <w:pPr>
        <w:pStyle w:val="Para-text"/>
        <w:spacing w:before="20" w:after="20"/>
        <w:rPr>
          <w:rStyle w:val="CodeChar"/>
        </w:rPr>
      </w:pPr>
      <w:r w:rsidRPr="00A71C6D">
        <w:rPr>
          <w:rFonts w:ascii="Courier New" w:hAnsi="Courier New" w:cs="Courier New"/>
          <w:sz w:val="20"/>
        </w:rPr>
        <w:t xml:space="preserve"> </w:t>
      </w:r>
      <w:r w:rsidRPr="005062CC">
        <w:t>Hint:</w:t>
      </w:r>
      <w:r w:rsidRPr="00A71C6D">
        <w:rPr>
          <w:rFonts w:ascii="Courier New" w:hAnsi="Courier New" w:cs="Courier New"/>
          <w:sz w:val="20"/>
        </w:rPr>
        <w:t xml:space="preserve"> </w:t>
      </w:r>
      <w:proofErr w:type="spellStart"/>
      <w:r w:rsidRPr="002235E0">
        <w:rPr>
          <w:rStyle w:val="CodeChar"/>
        </w:rPr>
        <w:t>ArithmeticException</w:t>
      </w:r>
      <w:proofErr w:type="spellEnd"/>
    </w:p>
    <w:p w:rsidR="002177BF" w:rsidRDefault="002177BF" w:rsidP="002177BF">
      <w:pPr>
        <w:pStyle w:val="Para-text"/>
        <w:spacing w:before="20" w:after="20"/>
        <w:rPr>
          <w:rFonts w:ascii="Courier New" w:hAnsi="Courier New" w:cs="Courier New"/>
          <w:sz w:val="20"/>
        </w:rPr>
      </w:pPr>
      <w:r w:rsidRPr="005062CC">
        <w:t xml:space="preserve">   Note: Use</w:t>
      </w:r>
      <w:r w:rsidRPr="00A71C6D">
        <w:rPr>
          <w:rFonts w:ascii="Courier New" w:hAnsi="Courier New" w:cs="Courier New"/>
          <w:sz w:val="20"/>
        </w:rPr>
        <w:t xml:space="preserve"> throws </w:t>
      </w:r>
    </w:p>
    <w:p w:rsidR="002177BF" w:rsidRPr="00A71C6D" w:rsidRDefault="002177BF" w:rsidP="002177BF">
      <w:pPr>
        <w:pStyle w:val="Para-text"/>
        <w:spacing w:before="20" w:after="20"/>
        <w:rPr>
          <w:rFonts w:ascii="Courier New" w:hAnsi="Courier New" w:cs="Courier New"/>
          <w:sz w:val="20"/>
        </w:rPr>
      </w:pPr>
    </w:p>
    <w:p w:rsidR="002177BF" w:rsidRDefault="002177BF" w:rsidP="002177BF">
      <w:pPr>
        <w:pStyle w:val="Head-1"/>
      </w:pPr>
      <w:r>
        <w:t>Lab Exercise - 15</w:t>
      </w:r>
    </w:p>
    <w:p w:rsidR="002177BF" w:rsidRDefault="002177BF" w:rsidP="002177BF">
      <w:pPr>
        <w:pStyle w:val="Head-2"/>
      </w:pPr>
      <w:r>
        <w:t>Objective</w:t>
      </w:r>
    </w:p>
    <w:p w:rsidR="002177BF" w:rsidRDefault="002177BF" w:rsidP="00EA604B">
      <w:pPr>
        <w:pStyle w:val="Style-sub-num"/>
        <w:numPr>
          <w:ilvl w:val="0"/>
          <w:numId w:val="15"/>
        </w:numPr>
        <w:rPr>
          <w:rFonts w:asciiTheme="minorHAnsi" w:hAnsiTheme="minorHAnsi"/>
        </w:rPr>
      </w:pPr>
      <w:r>
        <w:rPr>
          <w:rFonts w:asciiTheme="minorHAnsi" w:hAnsiTheme="minorHAnsi"/>
        </w:rPr>
        <w:t>Use the concept of user defined exception.</w:t>
      </w:r>
    </w:p>
    <w:p w:rsidR="002177BF" w:rsidRDefault="002177BF" w:rsidP="002177BF">
      <w:pPr>
        <w:pStyle w:val="Head-2"/>
      </w:pPr>
      <w:r>
        <w:t>Pre-condition</w:t>
      </w:r>
    </w:p>
    <w:p w:rsidR="002177BF" w:rsidRDefault="002177BF" w:rsidP="00EA604B">
      <w:pPr>
        <w:pStyle w:val="Para-text"/>
        <w:numPr>
          <w:ilvl w:val="0"/>
          <w:numId w:val="22"/>
        </w:numPr>
        <w:spacing w:before="40" w:after="40"/>
      </w:pPr>
      <w:r w:rsidRPr="00DE67FD">
        <w:rPr>
          <w:rStyle w:val="CodeChar"/>
        </w:rPr>
        <w:t>Account</w:t>
      </w:r>
      <w:r w:rsidRPr="00A71C6D">
        <w:rPr>
          <w:rFonts w:ascii="Courier New" w:hAnsi="Courier New" w:cs="Courier New"/>
          <w:sz w:val="20"/>
        </w:rPr>
        <w:t xml:space="preserve"> </w:t>
      </w:r>
      <w:r w:rsidRPr="00FF178F">
        <w:t xml:space="preserve">class </w:t>
      </w:r>
      <w:r>
        <w:t>should be created.</w:t>
      </w:r>
    </w:p>
    <w:p w:rsidR="002177BF" w:rsidRDefault="002177BF" w:rsidP="002177BF">
      <w:pPr>
        <w:pStyle w:val="Head-2"/>
      </w:pPr>
      <w:r>
        <w:t>Problem Statement</w:t>
      </w:r>
    </w:p>
    <w:p w:rsidR="002177BF" w:rsidRPr="0003214A" w:rsidRDefault="002177BF" w:rsidP="002177BF">
      <w:pPr>
        <w:pStyle w:val="Para-text"/>
        <w:spacing w:before="40" w:after="40"/>
      </w:pPr>
      <w:r>
        <w:t xml:space="preserve">When person wants to withdraw money and if balance is not sufficient than throw an exception </w:t>
      </w:r>
      <w:r w:rsidRPr="00DE67FD">
        <w:rPr>
          <w:rStyle w:val="CodeChar"/>
        </w:rPr>
        <w:t>‘</w:t>
      </w:r>
      <w:proofErr w:type="spellStart"/>
      <w:r w:rsidRPr="00DE67FD">
        <w:rPr>
          <w:rStyle w:val="CodeChar"/>
        </w:rPr>
        <w:t>LessBalanceException</w:t>
      </w:r>
      <w:proofErr w:type="spellEnd"/>
      <w:r w:rsidRPr="00DE67FD">
        <w:rPr>
          <w:rStyle w:val="CodeChar"/>
        </w:rPr>
        <w:t>’</w:t>
      </w:r>
      <w:r>
        <w:t>.</w:t>
      </w:r>
    </w:p>
    <w:p w:rsidR="002177BF" w:rsidRPr="00DE67FD" w:rsidRDefault="002177BF" w:rsidP="002177BF">
      <w:pPr>
        <w:pStyle w:val="Para-text"/>
        <w:spacing w:before="40" w:after="40"/>
        <w:rPr>
          <w:rStyle w:val="CodeChar"/>
        </w:rPr>
      </w:pPr>
      <w:r w:rsidRPr="00DE67FD">
        <w:t>Hint:</w:t>
      </w:r>
      <w:r w:rsidRPr="0003214A">
        <w:t xml:space="preserve"> </w:t>
      </w:r>
      <w:r w:rsidRPr="00DE67FD">
        <w:rPr>
          <w:rStyle w:val="CodeChar"/>
        </w:rPr>
        <w:t>minimum balance is 1000/-Rs.</w:t>
      </w:r>
    </w:p>
    <w:p w:rsidR="002177BF" w:rsidRDefault="002177BF" w:rsidP="000C3128">
      <w:pPr>
        <w:pStyle w:val="Head-2"/>
      </w:pPr>
    </w:p>
    <w:p w:rsidR="002177BF" w:rsidRDefault="002177BF" w:rsidP="000C3128">
      <w:pPr>
        <w:pStyle w:val="Head-2"/>
      </w:pPr>
    </w:p>
    <w:p w:rsidR="002177BF" w:rsidRDefault="002177BF" w:rsidP="000C3128">
      <w:pPr>
        <w:pStyle w:val="Head-2"/>
      </w:pPr>
    </w:p>
    <w:p w:rsidR="002177BF" w:rsidRDefault="002177BF" w:rsidP="000C3128">
      <w:pPr>
        <w:pStyle w:val="Head-2"/>
      </w:pPr>
    </w:p>
    <w:p w:rsidR="002177BF" w:rsidRDefault="002177BF" w:rsidP="000C3128">
      <w:pPr>
        <w:pStyle w:val="Head-2"/>
      </w:pPr>
    </w:p>
    <w:p w:rsidR="002177BF" w:rsidRDefault="002177BF" w:rsidP="000C3128">
      <w:pPr>
        <w:pStyle w:val="Head-2"/>
      </w:pPr>
    </w:p>
    <w:p w:rsidR="002177BF" w:rsidRDefault="002177BF" w:rsidP="000C3128">
      <w:pPr>
        <w:pStyle w:val="Head-2"/>
      </w:pPr>
    </w:p>
    <w:p w:rsidR="002177BF" w:rsidRDefault="002177BF" w:rsidP="000C3128">
      <w:pPr>
        <w:pStyle w:val="Head-2"/>
      </w:pPr>
    </w:p>
    <w:p w:rsidR="002177BF" w:rsidRDefault="002177BF" w:rsidP="000C3128">
      <w:pPr>
        <w:pStyle w:val="Head-2"/>
      </w:pPr>
    </w:p>
    <w:p w:rsidR="002177BF" w:rsidRDefault="002177BF" w:rsidP="000C3128">
      <w:pPr>
        <w:pStyle w:val="Head-2"/>
      </w:pPr>
    </w:p>
    <w:p w:rsidR="002177BF" w:rsidRDefault="002177BF" w:rsidP="000C3128">
      <w:pPr>
        <w:pStyle w:val="Head-2"/>
      </w:pPr>
    </w:p>
    <w:p w:rsidR="002177BF" w:rsidRDefault="002177BF" w:rsidP="000C3128">
      <w:pPr>
        <w:pStyle w:val="Head-2"/>
      </w:pPr>
    </w:p>
    <w:tbl>
      <w:tblPr>
        <w:tblStyle w:val="TableGrid"/>
        <w:tblW w:w="0" w:type="auto"/>
        <w:shd w:val="clear" w:color="auto" w:fill="D9D9D9" w:themeFill="background1" w:themeFillShade="D9"/>
        <w:tblLook w:val="04A0" w:firstRow="1" w:lastRow="0" w:firstColumn="1" w:lastColumn="0" w:noHBand="0" w:noVBand="1"/>
      </w:tblPr>
      <w:tblGrid>
        <w:gridCol w:w="8389"/>
      </w:tblGrid>
      <w:tr w:rsidR="003E6044" w:rsidTr="003E6044">
        <w:trPr>
          <w:trHeight w:val="629"/>
        </w:trPr>
        <w:tc>
          <w:tcPr>
            <w:tcW w:w="8389" w:type="dxa"/>
            <w:shd w:val="clear" w:color="auto" w:fill="D9D9D9" w:themeFill="background1" w:themeFillShade="D9"/>
          </w:tcPr>
          <w:p w:rsidR="003E6044" w:rsidRDefault="003E6044" w:rsidP="003E6044">
            <w:pPr>
              <w:pStyle w:val="Seed-head1"/>
              <w:jc w:val="both"/>
            </w:pPr>
            <w:r w:rsidRPr="00085530">
              <w:rPr>
                <w:rFonts w:asciiTheme="minorHAnsi" w:hAnsiTheme="minorHAnsi"/>
              </w:rPr>
              <w:lastRenderedPageBreak/>
              <w:t xml:space="preserve">Chapter </w:t>
            </w:r>
            <w:r>
              <w:rPr>
                <w:rFonts w:asciiTheme="minorHAnsi" w:hAnsiTheme="minorHAnsi"/>
              </w:rPr>
              <w:t>5</w:t>
            </w:r>
            <w:r w:rsidRPr="00085530">
              <w:rPr>
                <w:rFonts w:asciiTheme="minorHAnsi" w:hAnsiTheme="minorHAnsi"/>
              </w:rPr>
              <w:t>- Collection</w:t>
            </w:r>
            <w:r>
              <w:rPr>
                <w:rFonts w:asciiTheme="minorHAnsi" w:hAnsiTheme="minorHAnsi"/>
              </w:rPr>
              <w:t>s</w:t>
            </w:r>
          </w:p>
        </w:tc>
      </w:tr>
    </w:tbl>
    <w:p w:rsidR="002177BF" w:rsidRDefault="002177BF" w:rsidP="000C3128">
      <w:pPr>
        <w:pStyle w:val="Head-2"/>
      </w:pPr>
    </w:p>
    <w:p w:rsidR="002177BF" w:rsidRDefault="002177BF" w:rsidP="002177BF">
      <w:pPr>
        <w:pStyle w:val="Head-1"/>
      </w:pPr>
      <w:r>
        <w:t>Lab Exercise - 16</w:t>
      </w:r>
    </w:p>
    <w:p w:rsidR="002177BF" w:rsidRDefault="002177BF" w:rsidP="002177BF">
      <w:pPr>
        <w:pStyle w:val="Head-2"/>
      </w:pPr>
      <w:r>
        <w:t>Objectives</w:t>
      </w:r>
    </w:p>
    <w:p w:rsidR="002177BF" w:rsidRDefault="002177BF" w:rsidP="00EA604B">
      <w:pPr>
        <w:pStyle w:val="Style-sub-num"/>
        <w:numPr>
          <w:ilvl w:val="0"/>
          <w:numId w:val="15"/>
        </w:numPr>
        <w:rPr>
          <w:rFonts w:asciiTheme="minorHAnsi" w:hAnsiTheme="minorHAnsi"/>
        </w:rPr>
      </w:pPr>
      <w:r>
        <w:rPr>
          <w:rFonts w:asciiTheme="minorHAnsi" w:hAnsiTheme="minorHAnsi"/>
        </w:rPr>
        <w:t xml:space="preserve">To understand the concept of </w:t>
      </w:r>
      <w:r w:rsidRPr="009C1A32">
        <w:rPr>
          <w:rStyle w:val="CodeChar"/>
        </w:rPr>
        <w:t>Collection</w:t>
      </w:r>
      <w:r>
        <w:rPr>
          <w:rFonts w:asciiTheme="minorHAnsi" w:hAnsiTheme="minorHAnsi"/>
        </w:rPr>
        <w:t xml:space="preserve"> Interfaces.</w:t>
      </w:r>
    </w:p>
    <w:p w:rsidR="002177BF" w:rsidRDefault="002177BF" w:rsidP="00EA604B">
      <w:pPr>
        <w:pStyle w:val="Style-sub-num"/>
        <w:numPr>
          <w:ilvl w:val="0"/>
          <w:numId w:val="15"/>
        </w:numPr>
        <w:rPr>
          <w:rFonts w:asciiTheme="minorHAnsi" w:hAnsiTheme="minorHAnsi"/>
        </w:rPr>
      </w:pPr>
      <w:r>
        <w:rPr>
          <w:rFonts w:asciiTheme="minorHAnsi" w:hAnsiTheme="minorHAnsi"/>
        </w:rPr>
        <w:t xml:space="preserve">To understand the concept of </w:t>
      </w:r>
      <w:proofErr w:type="spellStart"/>
      <w:r w:rsidRPr="009C1A32">
        <w:rPr>
          <w:rStyle w:val="CodeChar"/>
        </w:rPr>
        <w:t>NavigableMap</w:t>
      </w:r>
      <w:proofErr w:type="spellEnd"/>
      <w:r>
        <w:rPr>
          <w:rFonts w:asciiTheme="minorHAnsi" w:hAnsiTheme="minorHAnsi"/>
        </w:rPr>
        <w:t xml:space="preserve"> and Set.</w:t>
      </w:r>
    </w:p>
    <w:p w:rsidR="002177BF" w:rsidRDefault="002177BF" w:rsidP="002177BF">
      <w:pPr>
        <w:pStyle w:val="Head-2"/>
      </w:pPr>
      <w:r>
        <w:t>Pre-condition</w:t>
      </w:r>
    </w:p>
    <w:p w:rsidR="002177BF" w:rsidRDefault="002177BF" w:rsidP="00EA604B">
      <w:pPr>
        <w:pStyle w:val="Para-text"/>
        <w:numPr>
          <w:ilvl w:val="0"/>
          <w:numId w:val="22"/>
        </w:numPr>
      </w:pPr>
      <w:r w:rsidRPr="00DE67FD">
        <w:rPr>
          <w:rStyle w:val="CodeChar"/>
        </w:rPr>
        <w:t>Employee</w:t>
      </w:r>
      <w:r w:rsidRPr="00A71C6D">
        <w:rPr>
          <w:rFonts w:ascii="Courier New" w:hAnsi="Courier New" w:cs="Courier New"/>
          <w:sz w:val="20"/>
        </w:rPr>
        <w:t xml:space="preserve"> </w:t>
      </w:r>
      <w:r w:rsidRPr="00FF178F">
        <w:t xml:space="preserve">class </w:t>
      </w:r>
      <w:r>
        <w:t>should be created.</w:t>
      </w:r>
    </w:p>
    <w:p w:rsidR="002177BF" w:rsidRDefault="002177BF" w:rsidP="002177BF">
      <w:pPr>
        <w:pStyle w:val="Head-2"/>
      </w:pPr>
      <w:r>
        <w:t>Problem Statement</w:t>
      </w:r>
    </w:p>
    <w:p w:rsidR="002177BF" w:rsidRPr="009C1A32" w:rsidRDefault="002177BF" w:rsidP="00EA604B">
      <w:pPr>
        <w:pStyle w:val="Para-text"/>
        <w:numPr>
          <w:ilvl w:val="0"/>
          <w:numId w:val="23"/>
        </w:numPr>
        <w:rPr>
          <w:rStyle w:val="CodeChar"/>
        </w:rPr>
      </w:pPr>
      <w:r w:rsidRPr="0088622D">
        <w:rPr>
          <w:rFonts w:cs="Courier New"/>
        </w:rPr>
        <w:t xml:space="preserve">Add an attribute in </w:t>
      </w:r>
      <w:r w:rsidRPr="00A71C6D">
        <w:rPr>
          <w:rFonts w:ascii="Courier New" w:hAnsi="Courier New" w:cs="Courier New"/>
          <w:sz w:val="20"/>
        </w:rPr>
        <w:t>Employee</w:t>
      </w:r>
      <w:r w:rsidRPr="0088622D">
        <w:rPr>
          <w:rFonts w:cs="Courier New"/>
        </w:rPr>
        <w:t xml:space="preserve"> </w:t>
      </w:r>
      <w:proofErr w:type="spellStart"/>
      <w:r w:rsidRPr="0088622D">
        <w:rPr>
          <w:rFonts w:cs="Courier New"/>
        </w:rPr>
        <w:t>class.Attribute</w:t>
      </w:r>
      <w:proofErr w:type="spellEnd"/>
      <w:r w:rsidRPr="0088622D">
        <w:rPr>
          <w:rFonts w:cs="Courier New"/>
        </w:rPr>
        <w:t xml:space="preserve"> is</w:t>
      </w:r>
      <w:r w:rsidRPr="009C1A32">
        <w:rPr>
          <w:rStyle w:val="CodeChar"/>
        </w:rPr>
        <w:t>: Set skillsets</w:t>
      </w:r>
    </w:p>
    <w:p w:rsidR="002177BF" w:rsidRPr="00A71C6D" w:rsidRDefault="002177BF" w:rsidP="00EA604B">
      <w:pPr>
        <w:pStyle w:val="Para-text"/>
        <w:numPr>
          <w:ilvl w:val="0"/>
          <w:numId w:val="23"/>
        </w:numPr>
        <w:rPr>
          <w:rFonts w:ascii="Courier New" w:hAnsi="Courier New" w:cs="Courier New"/>
          <w:sz w:val="20"/>
        </w:rPr>
      </w:pPr>
      <w:r w:rsidRPr="00121AA9">
        <w:rPr>
          <w:rFonts w:cs="Courier New"/>
        </w:rPr>
        <w:t>Now write a class</w:t>
      </w:r>
      <w:r>
        <w:rPr>
          <w:rFonts w:cs="Courier New"/>
        </w:rPr>
        <w:t xml:space="preserve"> </w:t>
      </w:r>
      <w:r w:rsidRPr="00A71C6D">
        <w:rPr>
          <w:rFonts w:ascii="Courier New" w:hAnsi="Courier New" w:cs="Courier New"/>
          <w:sz w:val="20"/>
        </w:rPr>
        <w:t>‘</w:t>
      </w:r>
      <w:proofErr w:type="spellStart"/>
      <w:r w:rsidRPr="00DE67FD">
        <w:rPr>
          <w:rStyle w:val="CodeChar"/>
        </w:rPr>
        <w:t>UtilityList</w:t>
      </w:r>
      <w:proofErr w:type="spellEnd"/>
      <w:r w:rsidRPr="00A71C6D">
        <w:rPr>
          <w:rFonts w:ascii="Courier New" w:hAnsi="Courier New" w:cs="Courier New"/>
          <w:sz w:val="20"/>
        </w:rPr>
        <w:t>’</w:t>
      </w:r>
      <w:r w:rsidRPr="00121AA9">
        <w:rPr>
          <w:rFonts w:cs="Courier New"/>
        </w:rPr>
        <w:t xml:space="preserve"> has a method </w:t>
      </w:r>
      <w:proofErr w:type="spellStart"/>
      <w:proofErr w:type="gramStart"/>
      <w:r w:rsidRPr="00DE67FD">
        <w:rPr>
          <w:rStyle w:val="CodeChar"/>
        </w:rPr>
        <w:t>printList</w:t>
      </w:r>
      <w:proofErr w:type="spellEnd"/>
      <w:r>
        <w:rPr>
          <w:rStyle w:val="CodeChar"/>
        </w:rPr>
        <w:t>(</w:t>
      </w:r>
      <w:proofErr w:type="gramEnd"/>
      <w:r w:rsidRPr="00DE67FD">
        <w:rPr>
          <w:rStyle w:val="CodeChar"/>
        </w:rPr>
        <w:t>)</w:t>
      </w:r>
      <w:r>
        <w:rPr>
          <w:rStyle w:val="CodeChar"/>
        </w:rPr>
        <w:t>.</w:t>
      </w:r>
      <w:r w:rsidRPr="00A71C6D">
        <w:rPr>
          <w:rFonts w:ascii="Courier New" w:hAnsi="Courier New" w:cs="Courier New"/>
          <w:sz w:val="20"/>
        </w:rPr>
        <w:t xml:space="preserve"> </w:t>
      </w:r>
    </w:p>
    <w:p w:rsidR="002177BF" w:rsidRDefault="002177BF" w:rsidP="002177BF">
      <w:pPr>
        <w:pStyle w:val="Para-text"/>
        <w:rPr>
          <w:rFonts w:cs="Courier New"/>
        </w:rPr>
      </w:pPr>
      <w:r w:rsidRPr="00A71C6D">
        <w:rPr>
          <w:rFonts w:ascii="Courier New" w:hAnsi="Courier New" w:cs="Courier New"/>
          <w:sz w:val="20"/>
        </w:rPr>
        <w:t xml:space="preserve">     </w:t>
      </w:r>
      <w:r w:rsidRPr="00121AA9">
        <w:rPr>
          <w:rFonts w:cs="Courier New"/>
        </w:rPr>
        <w:t>This method collects all the employees and prints the entire list of employees.</w:t>
      </w:r>
    </w:p>
    <w:p w:rsidR="002177BF" w:rsidRPr="00A71C6D" w:rsidRDefault="002177BF" w:rsidP="00EA604B">
      <w:pPr>
        <w:pStyle w:val="Para-text"/>
        <w:numPr>
          <w:ilvl w:val="0"/>
          <w:numId w:val="23"/>
        </w:numPr>
        <w:rPr>
          <w:rFonts w:ascii="Courier New" w:hAnsi="Courier New" w:cs="Courier New"/>
          <w:sz w:val="20"/>
        </w:rPr>
      </w:pPr>
      <w:r>
        <w:rPr>
          <w:rFonts w:cs="Courier New"/>
        </w:rPr>
        <w:t>Wr</w:t>
      </w:r>
      <w:r w:rsidRPr="00121AA9">
        <w:rPr>
          <w:rFonts w:cs="Courier New"/>
        </w:rPr>
        <w:t>ite a class</w:t>
      </w:r>
      <w:r w:rsidRPr="00A71C6D">
        <w:rPr>
          <w:rFonts w:ascii="Courier New" w:hAnsi="Courier New" w:cs="Courier New"/>
          <w:sz w:val="20"/>
        </w:rPr>
        <w:t xml:space="preserve"> </w:t>
      </w:r>
      <w:r w:rsidRPr="00DE67FD">
        <w:rPr>
          <w:rStyle w:val="CodeChar"/>
        </w:rPr>
        <w:t>‘</w:t>
      </w:r>
      <w:proofErr w:type="spellStart"/>
      <w:r w:rsidRPr="00DE67FD">
        <w:rPr>
          <w:rStyle w:val="CodeChar"/>
        </w:rPr>
        <w:t>UtilityReport</w:t>
      </w:r>
      <w:proofErr w:type="spellEnd"/>
      <w:r w:rsidRPr="00DE67FD">
        <w:rPr>
          <w:rStyle w:val="CodeChar"/>
        </w:rPr>
        <w:t>’</w:t>
      </w:r>
      <w:r w:rsidRPr="00A71C6D">
        <w:rPr>
          <w:rFonts w:ascii="Courier New" w:hAnsi="Courier New" w:cs="Courier New"/>
          <w:sz w:val="20"/>
        </w:rPr>
        <w:t xml:space="preserve"> </w:t>
      </w:r>
      <w:r w:rsidRPr="00121AA9">
        <w:rPr>
          <w:rFonts w:cs="Courier New"/>
        </w:rPr>
        <w:t>ha</w:t>
      </w:r>
      <w:r>
        <w:rPr>
          <w:rFonts w:cs="Courier New"/>
        </w:rPr>
        <w:t>s</w:t>
      </w:r>
      <w:r w:rsidRPr="00121AA9">
        <w:rPr>
          <w:rFonts w:cs="Courier New"/>
        </w:rPr>
        <w:t xml:space="preserve"> a method</w:t>
      </w:r>
      <w:r w:rsidRPr="00A71C6D">
        <w:rPr>
          <w:rFonts w:ascii="Courier New" w:hAnsi="Courier New" w:cs="Courier New"/>
          <w:sz w:val="20"/>
        </w:rPr>
        <w:t xml:space="preserve"> </w:t>
      </w:r>
      <w:proofErr w:type="spellStart"/>
      <w:r w:rsidRPr="00DE67FD">
        <w:rPr>
          <w:rStyle w:val="CodeChar"/>
        </w:rPr>
        <w:t>showReport</w:t>
      </w:r>
      <w:proofErr w:type="spellEnd"/>
      <w:r w:rsidRPr="00DE67FD">
        <w:rPr>
          <w:rStyle w:val="CodeChar"/>
        </w:rPr>
        <w:t>()</w:t>
      </w:r>
      <w:r w:rsidRPr="00A71C6D">
        <w:rPr>
          <w:rFonts w:ascii="Courier New" w:hAnsi="Courier New" w:cs="Courier New"/>
          <w:sz w:val="20"/>
        </w:rPr>
        <w:t xml:space="preserve"> </w:t>
      </w:r>
    </w:p>
    <w:p w:rsidR="002177BF" w:rsidRPr="00121AA9" w:rsidRDefault="002177BF" w:rsidP="00EA604B">
      <w:pPr>
        <w:pStyle w:val="Para-text"/>
        <w:numPr>
          <w:ilvl w:val="0"/>
          <w:numId w:val="24"/>
        </w:numPr>
        <w:rPr>
          <w:rFonts w:cs="Courier New"/>
        </w:rPr>
      </w:pPr>
      <w:r w:rsidRPr="00121AA9">
        <w:rPr>
          <w:rFonts w:cs="Courier New"/>
        </w:rPr>
        <w:t>This method shows report like:</w:t>
      </w:r>
    </w:p>
    <w:p w:rsidR="002177BF" w:rsidRPr="009C1A32" w:rsidRDefault="002177BF" w:rsidP="002177BF">
      <w:pPr>
        <w:pStyle w:val="Para-text"/>
        <w:ind w:left="720" w:firstLine="720"/>
        <w:rPr>
          <w:rStyle w:val="CodeChar"/>
        </w:rPr>
      </w:pPr>
      <w:proofErr w:type="spellStart"/>
      <w:proofErr w:type="gramStart"/>
      <w:r w:rsidRPr="009C1A32">
        <w:rPr>
          <w:rStyle w:val="CodeChar"/>
        </w:rPr>
        <w:t>empName</w:t>
      </w:r>
      <w:proofErr w:type="spellEnd"/>
      <w:proofErr w:type="gramEnd"/>
      <w:r w:rsidRPr="00A71C6D">
        <w:rPr>
          <w:rFonts w:ascii="Courier New" w:hAnsi="Courier New" w:cs="Courier New"/>
          <w:sz w:val="20"/>
        </w:rPr>
        <w:t xml:space="preserve"> </w:t>
      </w:r>
      <w:r w:rsidRPr="00A71C6D">
        <w:rPr>
          <w:rFonts w:ascii="Courier New" w:hAnsi="Courier New" w:cs="Courier New"/>
          <w:sz w:val="20"/>
        </w:rPr>
        <w:sym w:font="Wingdings" w:char="F0E0"/>
      </w:r>
      <w:r w:rsidRPr="00A71C6D">
        <w:rPr>
          <w:rFonts w:ascii="Courier New" w:hAnsi="Courier New" w:cs="Courier New"/>
          <w:sz w:val="20"/>
        </w:rPr>
        <w:t xml:space="preserve"> salary </w:t>
      </w:r>
      <w:r w:rsidRPr="009C1A32">
        <w:rPr>
          <w:rStyle w:val="CodeChar"/>
        </w:rPr>
        <w:t>(i.e. key -&gt; value)</w:t>
      </w:r>
    </w:p>
    <w:p w:rsidR="002177BF" w:rsidRPr="00A71C6D" w:rsidRDefault="002177BF" w:rsidP="00EA604B">
      <w:pPr>
        <w:pStyle w:val="Para-text"/>
        <w:numPr>
          <w:ilvl w:val="0"/>
          <w:numId w:val="23"/>
        </w:numPr>
        <w:rPr>
          <w:rFonts w:ascii="Courier New" w:hAnsi="Courier New" w:cs="Courier New"/>
          <w:sz w:val="20"/>
        </w:rPr>
      </w:pPr>
      <w:r w:rsidRPr="00121AA9">
        <w:rPr>
          <w:rFonts w:cs="Courier New"/>
        </w:rPr>
        <w:t>Write a class</w:t>
      </w:r>
      <w:r w:rsidRPr="00A71C6D">
        <w:rPr>
          <w:rFonts w:ascii="Courier New" w:hAnsi="Courier New" w:cs="Courier New"/>
          <w:sz w:val="20"/>
        </w:rPr>
        <w:t xml:space="preserve"> </w:t>
      </w:r>
      <w:r w:rsidRPr="00DE67FD">
        <w:rPr>
          <w:rStyle w:val="CodeChar"/>
        </w:rPr>
        <w:t>‘</w:t>
      </w:r>
      <w:proofErr w:type="spellStart"/>
      <w:r w:rsidRPr="009C1A32">
        <w:rPr>
          <w:rStyle w:val="CodeChar"/>
        </w:rPr>
        <w:t>SortUtil</w:t>
      </w:r>
      <w:r w:rsidRPr="00DE67FD">
        <w:rPr>
          <w:rStyle w:val="CodeChar"/>
        </w:rPr>
        <w:t>’</w:t>
      </w:r>
      <w:r w:rsidRPr="00DE67FD">
        <w:t>that</w:t>
      </w:r>
      <w:proofErr w:type="spellEnd"/>
      <w:r>
        <w:t xml:space="preserve"> </w:t>
      </w:r>
      <w:r w:rsidRPr="00DE67FD">
        <w:t>has</w:t>
      </w:r>
      <w:r w:rsidRPr="00121AA9">
        <w:rPr>
          <w:rFonts w:cs="Courier New"/>
        </w:rPr>
        <w:t xml:space="preserve"> a method</w:t>
      </w:r>
      <w:r w:rsidRPr="00A71C6D">
        <w:rPr>
          <w:rFonts w:ascii="Courier New" w:hAnsi="Courier New" w:cs="Courier New"/>
          <w:sz w:val="20"/>
        </w:rPr>
        <w:t xml:space="preserve"> </w:t>
      </w:r>
      <w:proofErr w:type="gramStart"/>
      <w:r w:rsidRPr="009C1A32">
        <w:rPr>
          <w:rStyle w:val="CodeChar"/>
        </w:rPr>
        <w:t>sort(</w:t>
      </w:r>
      <w:proofErr w:type="gramEnd"/>
      <w:r w:rsidRPr="009C1A32">
        <w:rPr>
          <w:rStyle w:val="CodeChar"/>
        </w:rPr>
        <w:t>).</w:t>
      </w:r>
      <w:r w:rsidRPr="00121AA9">
        <w:rPr>
          <w:rFonts w:cs="Courier New"/>
        </w:rPr>
        <w:t xml:space="preserve">This method Sorts the records in ascending fashion. This class also has one more method </w:t>
      </w:r>
      <w:proofErr w:type="spellStart"/>
      <w:proofErr w:type="gramStart"/>
      <w:r w:rsidRPr="009C1A32">
        <w:rPr>
          <w:rStyle w:val="CodeChar"/>
        </w:rPr>
        <w:t>sortBySalary</w:t>
      </w:r>
      <w:proofErr w:type="spellEnd"/>
      <w:r w:rsidRPr="009C1A32">
        <w:rPr>
          <w:rStyle w:val="CodeChar"/>
        </w:rPr>
        <w:t>(</w:t>
      </w:r>
      <w:proofErr w:type="gramEnd"/>
      <w:r w:rsidRPr="009C1A32">
        <w:rPr>
          <w:rStyle w:val="CodeChar"/>
        </w:rPr>
        <w:t>)</w:t>
      </w:r>
      <w:r w:rsidRPr="00121AA9">
        <w:rPr>
          <w:rFonts w:cs="Courier New"/>
        </w:rPr>
        <w:t xml:space="preserve"> this method sorts records by salary</w:t>
      </w:r>
      <w:r w:rsidRPr="00A71C6D">
        <w:rPr>
          <w:rFonts w:ascii="Courier New" w:hAnsi="Courier New" w:cs="Courier New"/>
          <w:sz w:val="20"/>
        </w:rPr>
        <w:t xml:space="preserve">.  </w:t>
      </w:r>
    </w:p>
    <w:p w:rsidR="002177BF" w:rsidRPr="00A71C6D" w:rsidRDefault="002177BF" w:rsidP="00EA604B">
      <w:pPr>
        <w:pStyle w:val="Para-text"/>
        <w:numPr>
          <w:ilvl w:val="0"/>
          <w:numId w:val="23"/>
        </w:numPr>
        <w:rPr>
          <w:rFonts w:ascii="Courier New" w:hAnsi="Courier New" w:cs="Courier New"/>
          <w:sz w:val="20"/>
        </w:rPr>
      </w:pPr>
      <w:r w:rsidRPr="00121AA9">
        <w:rPr>
          <w:rFonts w:cs="Courier New"/>
        </w:rPr>
        <w:t>Write a class</w:t>
      </w:r>
      <w:r w:rsidRPr="00A71C6D">
        <w:rPr>
          <w:rFonts w:ascii="Courier New" w:hAnsi="Courier New" w:cs="Courier New"/>
          <w:sz w:val="20"/>
        </w:rPr>
        <w:t xml:space="preserve"> </w:t>
      </w:r>
      <w:r w:rsidRPr="00DE67FD">
        <w:rPr>
          <w:rStyle w:val="CodeChar"/>
        </w:rPr>
        <w:t>‘</w:t>
      </w:r>
      <w:proofErr w:type="spellStart"/>
      <w:r w:rsidRPr="009C1A32">
        <w:rPr>
          <w:rStyle w:val="CodeChar"/>
        </w:rPr>
        <w:t>SearchUtil</w:t>
      </w:r>
      <w:proofErr w:type="spellEnd"/>
      <w:r w:rsidRPr="00DE67FD">
        <w:rPr>
          <w:rStyle w:val="CodeChar"/>
        </w:rPr>
        <w:t>’</w:t>
      </w:r>
      <w:r w:rsidRPr="00A71C6D">
        <w:rPr>
          <w:rFonts w:ascii="Courier New" w:hAnsi="Courier New" w:cs="Courier New"/>
          <w:sz w:val="20"/>
        </w:rPr>
        <w:t xml:space="preserve"> </w:t>
      </w:r>
      <w:r w:rsidRPr="00121AA9">
        <w:rPr>
          <w:rFonts w:cs="Courier New"/>
        </w:rPr>
        <w:t>has a one method</w:t>
      </w:r>
      <w:r w:rsidRPr="00A71C6D">
        <w:rPr>
          <w:rFonts w:ascii="Courier New" w:hAnsi="Courier New" w:cs="Courier New"/>
          <w:sz w:val="20"/>
        </w:rPr>
        <w:t xml:space="preserve"> </w:t>
      </w:r>
      <w:proofErr w:type="spellStart"/>
      <w:proofErr w:type="gramStart"/>
      <w:r w:rsidRPr="00DE67FD">
        <w:rPr>
          <w:rStyle w:val="CodeChar"/>
        </w:rPr>
        <w:t>searchEmpInfo</w:t>
      </w:r>
      <w:proofErr w:type="spellEnd"/>
      <w:r w:rsidRPr="00DE67FD">
        <w:rPr>
          <w:rStyle w:val="CodeChar"/>
        </w:rPr>
        <w:t>(</w:t>
      </w:r>
      <w:proofErr w:type="gramEnd"/>
      <w:r w:rsidRPr="00DE67FD">
        <w:rPr>
          <w:rStyle w:val="CodeChar"/>
        </w:rPr>
        <w:t>)</w:t>
      </w:r>
      <w:r w:rsidRPr="00A71C6D">
        <w:rPr>
          <w:rFonts w:ascii="Courier New" w:hAnsi="Courier New" w:cs="Courier New"/>
          <w:sz w:val="20"/>
        </w:rPr>
        <w:t xml:space="preserve"> </w:t>
      </w:r>
      <w:r w:rsidRPr="00121AA9">
        <w:rPr>
          <w:rFonts w:cs="Courier New"/>
        </w:rPr>
        <w:t xml:space="preserve">which accepts which accepts the </w:t>
      </w:r>
      <w:proofErr w:type="spellStart"/>
      <w:r w:rsidRPr="00DE67FD">
        <w:rPr>
          <w:rStyle w:val="CodeChar"/>
        </w:rPr>
        <w:t>empNo</w:t>
      </w:r>
      <w:proofErr w:type="spellEnd"/>
      <w:r w:rsidRPr="00121AA9">
        <w:rPr>
          <w:rFonts w:cs="Courier New"/>
        </w:rPr>
        <w:t xml:space="preserve"> as parameter and return employee information. If employee is not available than throw an exception</w:t>
      </w:r>
      <w:r w:rsidRPr="00A71C6D">
        <w:rPr>
          <w:rFonts w:ascii="Courier New" w:hAnsi="Courier New" w:cs="Courier New"/>
          <w:sz w:val="20"/>
        </w:rPr>
        <w:t xml:space="preserve"> </w:t>
      </w:r>
      <w:r w:rsidRPr="00DE67FD">
        <w:rPr>
          <w:rStyle w:val="CodeChar"/>
        </w:rPr>
        <w:t>‘</w:t>
      </w:r>
      <w:proofErr w:type="spellStart"/>
      <w:r w:rsidRPr="00DE67FD">
        <w:rPr>
          <w:rStyle w:val="CodeChar"/>
        </w:rPr>
        <w:t>EmployeeRecordNotFoundException</w:t>
      </w:r>
      <w:proofErr w:type="spellEnd"/>
      <w:r w:rsidRPr="00DE67FD">
        <w:rPr>
          <w:rStyle w:val="CodeChar"/>
        </w:rPr>
        <w:t>’</w:t>
      </w:r>
      <w:r w:rsidRPr="00A71C6D">
        <w:rPr>
          <w:rFonts w:ascii="Courier New" w:hAnsi="Courier New" w:cs="Courier New"/>
          <w:sz w:val="20"/>
        </w:rPr>
        <w:t xml:space="preserve">.  </w:t>
      </w:r>
    </w:p>
    <w:p w:rsidR="002177BF" w:rsidRPr="00DE67FD" w:rsidRDefault="002177BF" w:rsidP="002177BF">
      <w:pPr>
        <w:pStyle w:val="Para-text"/>
        <w:ind w:left="360"/>
        <w:rPr>
          <w:rStyle w:val="CodeChar"/>
        </w:rPr>
      </w:pPr>
      <w:r>
        <w:t xml:space="preserve">Hint: </w:t>
      </w:r>
      <w:proofErr w:type="spellStart"/>
      <w:r w:rsidRPr="00DE67FD">
        <w:rPr>
          <w:rStyle w:val="CodeChar"/>
        </w:rPr>
        <w:t>UtilityList</w:t>
      </w:r>
      <w:proofErr w:type="spellEnd"/>
      <w:r w:rsidRPr="00DE67FD">
        <w:rPr>
          <w:rStyle w:val="CodeChar"/>
        </w:rPr>
        <w:t xml:space="preserve">, </w:t>
      </w:r>
      <w:proofErr w:type="spellStart"/>
      <w:r w:rsidRPr="00DE67FD">
        <w:rPr>
          <w:rStyle w:val="CodeChar"/>
        </w:rPr>
        <w:t>UtilityReport</w:t>
      </w:r>
      <w:proofErr w:type="spellEnd"/>
      <w:r w:rsidRPr="00DE67FD">
        <w:rPr>
          <w:rStyle w:val="CodeChar"/>
        </w:rPr>
        <w:t xml:space="preserve">, </w:t>
      </w:r>
      <w:proofErr w:type="spellStart"/>
      <w:r w:rsidRPr="00DE67FD">
        <w:rPr>
          <w:rStyle w:val="CodeChar"/>
        </w:rPr>
        <w:t>SortUtil</w:t>
      </w:r>
      <w:proofErr w:type="spellEnd"/>
      <w:r w:rsidRPr="00DE67FD">
        <w:rPr>
          <w:rStyle w:val="CodeChar"/>
        </w:rPr>
        <w:t xml:space="preserve">, and </w:t>
      </w:r>
      <w:proofErr w:type="spellStart"/>
      <w:r w:rsidRPr="00DE67FD">
        <w:rPr>
          <w:rStyle w:val="CodeChar"/>
        </w:rPr>
        <w:t>SearchUtil</w:t>
      </w:r>
      <w:proofErr w:type="spellEnd"/>
      <w:r>
        <w:t xml:space="preserve"> all these four classes present inside a package</w:t>
      </w:r>
      <w:r w:rsidRPr="00DE67FD">
        <w:rPr>
          <w:rStyle w:val="CodeChar"/>
        </w:rPr>
        <w:t xml:space="preserve">: </w:t>
      </w:r>
      <w:proofErr w:type="spellStart"/>
      <w:r w:rsidRPr="00DE67FD">
        <w:rPr>
          <w:rStyle w:val="CodeChar"/>
        </w:rPr>
        <w:t>com.project.employees.util</w:t>
      </w:r>
      <w:proofErr w:type="spellEnd"/>
    </w:p>
    <w:p w:rsidR="002177BF" w:rsidRDefault="002177BF" w:rsidP="002177BF">
      <w:pPr>
        <w:pStyle w:val="Para-text"/>
        <w:ind w:firstLine="360"/>
      </w:pPr>
      <w:r w:rsidRPr="0065020E">
        <w:t>Write generic definitions.</w:t>
      </w:r>
    </w:p>
    <w:p w:rsidR="002177BF" w:rsidRDefault="002177BF" w:rsidP="002177BF">
      <w:pPr>
        <w:pStyle w:val="Para-text"/>
      </w:pPr>
    </w:p>
    <w:p w:rsidR="002177BF" w:rsidRDefault="002177BF" w:rsidP="002177BF">
      <w:pPr>
        <w:pStyle w:val="Para-text"/>
      </w:pPr>
    </w:p>
    <w:p w:rsidR="002177BF" w:rsidRDefault="002177BF" w:rsidP="002177BF">
      <w:pPr>
        <w:pStyle w:val="Para-text"/>
      </w:pPr>
    </w:p>
    <w:p w:rsidR="002177BF" w:rsidRDefault="002177BF" w:rsidP="002177BF">
      <w:pPr>
        <w:pStyle w:val="Para-text"/>
      </w:pPr>
    </w:p>
    <w:p w:rsidR="002177BF" w:rsidRDefault="002177BF" w:rsidP="002177BF">
      <w:pPr>
        <w:pStyle w:val="Para-text"/>
      </w:pPr>
    </w:p>
    <w:p w:rsidR="002177BF" w:rsidRDefault="002177BF" w:rsidP="002177BF">
      <w:pPr>
        <w:pStyle w:val="Para-text"/>
      </w:pPr>
    </w:p>
    <w:p w:rsidR="002177BF" w:rsidRDefault="002177BF" w:rsidP="002177BF">
      <w:pPr>
        <w:pStyle w:val="Para-text"/>
      </w:pPr>
    </w:p>
    <w:p w:rsidR="002177BF" w:rsidRDefault="002177BF" w:rsidP="002177BF">
      <w:pPr>
        <w:pStyle w:val="Para-text"/>
      </w:pPr>
    </w:p>
    <w:p w:rsidR="002177BF" w:rsidRDefault="002177BF" w:rsidP="002177BF">
      <w:pPr>
        <w:pStyle w:val="Para-text"/>
      </w:pPr>
    </w:p>
    <w:p w:rsidR="002177BF" w:rsidRDefault="002177BF" w:rsidP="002177BF">
      <w:pPr>
        <w:pStyle w:val="Para-text"/>
      </w:pPr>
    </w:p>
    <w:p w:rsidR="002177BF" w:rsidRDefault="002177BF" w:rsidP="000C3128">
      <w:pPr>
        <w:pStyle w:val="Head-2"/>
      </w:pPr>
    </w:p>
    <w:p w:rsidR="00E66546" w:rsidRDefault="00E66546" w:rsidP="000C3128">
      <w:pPr>
        <w:pStyle w:val="Head-2"/>
      </w:pPr>
    </w:p>
    <w:tbl>
      <w:tblPr>
        <w:tblStyle w:val="TableGrid"/>
        <w:tblW w:w="0" w:type="auto"/>
        <w:shd w:val="clear" w:color="auto" w:fill="D9D9D9" w:themeFill="background1" w:themeFillShade="D9"/>
        <w:tblLook w:val="04A0" w:firstRow="1" w:lastRow="0" w:firstColumn="1" w:lastColumn="0" w:noHBand="0" w:noVBand="1"/>
      </w:tblPr>
      <w:tblGrid>
        <w:gridCol w:w="9242"/>
      </w:tblGrid>
      <w:tr w:rsidR="003E6044" w:rsidTr="003E6044">
        <w:tc>
          <w:tcPr>
            <w:tcW w:w="9242" w:type="dxa"/>
            <w:shd w:val="clear" w:color="auto" w:fill="D9D9D9" w:themeFill="background1" w:themeFillShade="D9"/>
          </w:tcPr>
          <w:p w:rsidR="003E6044" w:rsidRDefault="003E6044" w:rsidP="003E6044">
            <w:pPr>
              <w:pStyle w:val="Head-1"/>
            </w:pPr>
            <w:r>
              <w:lastRenderedPageBreak/>
              <w:t xml:space="preserve">Chapter 6 -  GUI with </w:t>
            </w:r>
            <w:r w:rsidRPr="00737246">
              <w:t xml:space="preserve">Java Swing </w:t>
            </w:r>
            <w:r>
              <w:t>Controls</w:t>
            </w:r>
          </w:p>
        </w:tc>
      </w:tr>
    </w:tbl>
    <w:p w:rsidR="00E66546" w:rsidRDefault="00E66546" w:rsidP="000C3128">
      <w:pPr>
        <w:pStyle w:val="Head-2"/>
      </w:pPr>
    </w:p>
    <w:p w:rsidR="001448BA" w:rsidRDefault="001448BA" w:rsidP="001448BA">
      <w:pPr>
        <w:pStyle w:val="Head-1"/>
      </w:pPr>
      <w:r>
        <w:t>Lab Exercise - 17</w:t>
      </w:r>
    </w:p>
    <w:p w:rsidR="001448BA" w:rsidRDefault="001448BA" w:rsidP="001448BA">
      <w:pPr>
        <w:pStyle w:val="Head-2"/>
      </w:pPr>
      <w:r>
        <w:t>Objective</w:t>
      </w:r>
    </w:p>
    <w:p w:rsidR="001448BA" w:rsidRPr="006E3B4C" w:rsidRDefault="001448BA" w:rsidP="00EA604B">
      <w:pPr>
        <w:pStyle w:val="Head-2"/>
        <w:numPr>
          <w:ilvl w:val="0"/>
          <w:numId w:val="11"/>
        </w:numPr>
        <w:rPr>
          <w:b w:val="0"/>
          <w:sz w:val="22"/>
          <w:szCs w:val="22"/>
        </w:rPr>
      </w:pPr>
      <w:r w:rsidRPr="006E3B4C">
        <w:rPr>
          <w:b w:val="0"/>
          <w:sz w:val="22"/>
          <w:szCs w:val="22"/>
        </w:rPr>
        <w:t>Develop an application to perform some operation on event triggered by a UI component.</w:t>
      </w:r>
    </w:p>
    <w:p w:rsidR="001448BA" w:rsidRDefault="001448BA" w:rsidP="001448BA">
      <w:pPr>
        <w:pStyle w:val="Head-2"/>
      </w:pPr>
      <w:r>
        <w:t>Problem Statement 1</w:t>
      </w:r>
    </w:p>
    <w:p w:rsidR="001448BA" w:rsidRPr="00911D16" w:rsidRDefault="001448BA" w:rsidP="001448BA">
      <w:pPr>
        <w:pStyle w:val="Para-text"/>
      </w:pPr>
      <w:r w:rsidRPr="00C03F29">
        <w:t xml:space="preserve">Create a GUI application to accept salary details from user </w:t>
      </w:r>
      <w:r>
        <w:t>l</w:t>
      </w:r>
      <w:r w:rsidRPr="00911D16">
        <w:t xml:space="preserve">ike basic salary, HRA, DA, PF, I Tax to find </w:t>
      </w:r>
      <w:r>
        <w:t>gross</w:t>
      </w:r>
      <w:r w:rsidRPr="00911D16">
        <w:t xml:space="preserve"> salary and </w:t>
      </w:r>
      <w:r>
        <w:t xml:space="preserve">net </w:t>
      </w:r>
      <w:r w:rsidRPr="00911D16">
        <w:t>salary.</w:t>
      </w:r>
    </w:p>
    <w:p w:rsidR="001448BA" w:rsidRDefault="001448BA" w:rsidP="001448BA">
      <w:pPr>
        <w:pStyle w:val="Para-text"/>
      </w:pPr>
      <w:r>
        <w:t xml:space="preserve">             </w:t>
      </w:r>
      <w:r>
        <w:tab/>
      </w:r>
      <w:r>
        <w:tab/>
      </w:r>
      <w:r>
        <w:tab/>
        <w:t xml:space="preserve">      </w:t>
      </w:r>
      <w:r>
        <w:rPr>
          <w:noProof/>
          <w:lang w:val="en-US"/>
        </w:rPr>
        <w:drawing>
          <wp:inline distT="0" distB="0" distL="0" distR="0">
            <wp:extent cx="3859268" cy="2692045"/>
            <wp:effectExtent l="19050" t="0" r="7882" b="0"/>
            <wp:docPr id="17" name="Picture 16" descr="Graph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1.jpg"/>
                    <pic:cNvPicPr/>
                  </pic:nvPicPr>
                  <pic:blipFill>
                    <a:blip r:embed="rId10" cstate="print"/>
                    <a:stretch>
                      <a:fillRect/>
                    </a:stretch>
                  </pic:blipFill>
                  <pic:spPr>
                    <a:xfrm>
                      <a:off x="0" y="0"/>
                      <a:ext cx="3857448" cy="2690776"/>
                    </a:xfrm>
                    <a:prstGeom prst="rect">
                      <a:avLst/>
                    </a:prstGeom>
                  </pic:spPr>
                </pic:pic>
              </a:graphicData>
            </a:graphic>
          </wp:inline>
        </w:drawing>
      </w:r>
    </w:p>
    <w:p w:rsidR="001448BA" w:rsidRDefault="001448BA" w:rsidP="001448BA">
      <w:pPr>
        <w:pStyle w:val="Para-text"/>
        <w:rPr>
          <w:b/>
        </w:rPr>
      </w:pPr>
    </w:p>
    <w:p w:rsidR="001448BA" w:rsidRDefault="001448BA" w:rsidP="001448BA">
      <w:pPr>
        <w:pStyle w:val="Para-text"/>
        <w:rPr>
          <w:b/>
        </w:rPr>
      </w:pPr>
      <w:r>
        <w:t>Salary calculation is based on following steps:</w:t>
      </w:r>
    </w:p>
    <w:p w:rsidR="001448BA" w:rsidRDefault="001448BA" w:rsidP="00EA604B">
      <w:pPr>
        <w:pStyle w:val="Para-text"/>
        <w:numPr>
          <w:ilvl w:val="0"/>
          <w:numId w:val="26"/>
        </w:numPr>
        <w:ind w:left="360"/>
      </w:pPr>
      <w:r>
        <w:t>Enter basic salary of the employee.</w:t>
      </w:r>
    </w:p>
    <w:p w:rsidR="001448BA" w:rsidRPr="00CB2B2E" w:rsidRDefault="001448BA" w:rsidP="00EA604B">
      <w:pPr>
        <w:pStyle w:val="Para-text"/>
        <w:numPr>
          <w:ilvl w:val="0"/>
          <w:numId w:val="26"/>
        </w:numPr>
        <w:ind w:left="360"/>
        <w:rPr>
          <w:rStyle w:val="CodeChar"/>
          <w:rFonts w:asciiTheme="minorHAnsi" w:hAnsiTheme="minorHAnsi"/>
          <w:sz w:val="22"/>
        </w:rPr>
      </w:pPr>
      <w:r w:rsidRPr="00CB2B2E">
        <w:t xml:space="preserve">Calculate HRA; </w:t>
      </w:r>
      <w:r w:rsidRPr="00CB2B2E">
        <w:rPr>
          <w:rStyle w:val="CodeChar"/>
          <w:rFonts w:asciiTheme="minorHAnsi" w:hAnsiTheme="minorHAnsi"/>
          <w:sz w:val="22"/>
        </w:rPr>
        <w:t>HRA is 10% of the basic salary.</w:t>
      </w:r>
    </w:p>
    <w:p w:rsidR="001448BA" w:rsidRPr="00CB2B2E" w:rsidRDefault="001448BA" w:rsidP="00EA604B">
      <w:pPr>
        <w:pStyle w:val="Para-text"/>
        <w:numPr>
          <w:ilvl w:val="0"/>
          <w:numId w:val="26"/>
        </w:numPr>
        <w:ind w:left="360"/>
        <w:rPr>
          <w:rStyle w:val="CodeChar"/>
          <w:rFonts w:asciiTheme="minorHAnsi" w:hAnsiTheme="minorHAnsi"/>
          <w:sz w:val="22"/>
        </w:rPr>
      </w:pPr>
      <w:r w:rsidRPr="00CB2B2E">
        <w:t xml:space="preserve">Calculate DA; </w:t>
      </w:r>
      <w:r w:rsidRPr="00CB2B2E">
        <w:rPr>
          <w:rStyle w:val="CodeChar"/>
          <w:rFonts w:asciiTheme="minorHAnsi" w:hAnsiTheme="minorHAnsi"/>
          <w:sz w:val="22"/>
        </w:rPr>
        <w:t>DA is 15%of the basic salary.</w:t>
      </w:r>
    </w:p>
    <w:p w:rsidR="001448BA" w:rsidRPr="00CB2B2E" w:rsidRDefault="001448BA" w:rsidP="00EA604B">
      <w:pPr>
        <w:pStyle w:val="Para-text"/>
        <w:numPr>
          <w:ilvl w:val="0"/>
          <w:numId w:val="26"/>
        </w:numPr>
        <w:ind w:left="360"/>
        <w:rPr>
          <w:rFonts w:cs="Courier New"/>
        </w:rPr>
      </w:pPr>
      <w:r w:rsidRPr="00CB2B2E">
        <w:rPr>
          <w:rFonts w:cs="Courier New"/>
        </w:rPr>
        <w:t xml:space="preserve">Total Salary = </w:t>
      </w:r>
      <w:proofErr w:type="spellStart"/>
      <w:r w:rsidRPr="00CB2B2E">
        <w:rPr>
          <w:rFonts w:cs="Courier New"/>
        </w:rPr>
        <w:t>BasicSalary</w:t>
      </w:r>
      <w:proofErr w:type="spellEnd"/>
      <w:r>
        <w:rPr>
          <w:rFonts w:cs="Courier New"/>
        </w:rPr>
        <w:t xml:space="preserve"> </w:t>
      </w:r>
      <w:r w:rsidRPr="00CB2B2E">
        <w:rPr>
          <w:rFonts w:cs="Courier New"/>
        </w:rPr>
        <w:t>+</w:t>
      </w:r>
      <w:r>
        <w:rPr>
          <w:rFonts w:cs="Courier New"/>
        </w:rPr>
        <w:t xml:space="preserve"> </w:t>
      </w:r>
      <w:r w:rsidRPr="00CB2B2E">
        <w:rPr>
          <w:rFonts w:cs="Courier New"/>
        </w:rPr>
        <w:t>HRA</w:t>
      </w:r>
      <w:r>
        <w:rPr>
          <w:rFonts w:cs="Courier New"/>
        </w:rPr>
        <w:t xml:space="preserve"> </w:t>
      </w:r>
      <w:r w:rsidRPr="00CB2B2E">
        <w:rPr>
          <w:rFonts w:cs="Courier New"/>
        </w:rPr>
        <w:t>+</w:t>
      </w:r>
      <w:r>
        <w:rPr>
          <w:rFonts w:cs="Courier New"/>
        </w:rPr>
        <w:t xml:space="preserve"> </w:t>
      </w:r>
      <w:r w:rsidRPr="00CB2B2E">
        <w:rPr>
          <w:rFonts w:cs="Courier New"/>
        </w:rPr>
        <w:t>DA</w:t>
      </w:r>
    </w:p>
    <w:p w:rsidR="001448BA" w:rsidRPr="00CB2B2E" w:rsidRDefault="001448BA" w:rsidP="00EA604B">
      <w:pPr>
        <w:pStyle w:val="Para-text"/>
        <w:numPr>
          <w:ilvl w:val="0"/>
          <w:numId w:val="26"/>
        </w:numPr>
        <w:ind w:left="360"/>
      </w:pPr>
      <w:r w:rsidRPr="00CB2B2E">
        <w:t>Calculate PF;</w:t>
      </w:r>
      <w:r w:rsidRPr="00CB2B2E">
        <w:rPr>
          <w:rStyle w:val="CodeChar"/>
          <w:rFonts w:asciiTheme="minorHAnsi" w:hAnsiTheme="minorHAnsi"/>
          <w:sz w:val="22"/>
        </w:rPr>
        <w:t>PF is  12% of Total Salary</w:t>
      </w:r>
    </w:p>
    <w:p w:rsidR="001448BA" w:rsidRPr="00CB2B2E" w:rsidRDefault="001448BA" w:rsidP="00EA604B">
      <w:pPr>
        <w:pStyle w:val="Para-text"/>
        <w:numPr>
          <w:ilvl w:val="0"/>
          <w:numId w:val="26"/>
        </w:numPr>
        <w:ind w:left="360"/>
        <w:rPr>
          <w:rStyle w:val="CodeChar"/>
          <w:rFonts w:asciiTheme="minorHAnsi" w:hAnsiTheme="minorHAnsi"/>
          <w:sz w:val="22"/>
        </w:rPr>
      </w:pPr>
      <w:r w:rsidRPr="00CB2B2E">
        <w:t xml:space="preserve">Calculate I Tax; </w:t>
      </w:r>
      <w:r w:rsidRPr="00CB2B2E">
        <w:rPr>
          <w:rStyle w:val="CodeChar"/>
          <w:rFonts w:asciiTheme="minorHAnsi" w:hAnsiTheme="minorHAnsi"/>
          <w:sz w:val="22"/>
        </w:rPr>
        <w:t>I Tax is 2% of Total Salary</w:t>
      </w:r>
    </w:p>
    <w:p w:rsidR="001448BA" w:rsidRPr="00CB2B2E" w:rsidRDefault="001448BA" w:rsidP="00EA604B">
      <w:pPr>
        <w:pStyle w:val="Para-text"/>
        <w:numPr>
          <w:ilvl w:val="0"/>
          <w:numId w:val="26"/>
        </w:numPr>
        <w:ind w:left="360"/>
        <w:rPr>
          <w:rStyle w:val="CodeChar"/>
          <w:rFonts w:asciiTheme="minorHAnsi" w:hAnsiTheme="minorHAnsi"/>
          <w:sz w:val="22"/>
        </w:rPr>
      </w:pPr>
      <w:r w:rsidRPr="00CB2B2E">
        <w:rPr>
          <w:rStyle w:val="CodeChar"/>
          <w:rFonts w:asciiTheme="minorHAnsi" w:hAnsiTheme="minorHAnsi"/>
          <w:sz w:val="22"/>
        </w:rPr>
        <w:t>When user of this system clicks on calculate button; net salary in Hand text field should</w:t>
      </w:r>
      <w:r>
        <w:rPr>
          <w:rStyle w:val="CodeChar"/>
          <w:rFonts w:asciiTheme="minorHAnsi" w:hAnsiTheme="minorHAnsi"/>
          <w:sz w:val="22"/>
        </w:rPr>
        <w:t xml:space="preserve"> </w:t>
      </w:r>
      <w:r w:rsidRPr="00CB2B2E">
        <w:rPr>
          <w:rStyle w:val="CodeChar"/>
          <w:rFonts w:asciiTheme="minorHAnsi" w:hAnsiTheme="minorHAnsi"/>
          <w:sz w:val="22"/>
        </w:rPr>
        <w:t>show salary figure.</w:t>
      </w:r>
    </w:p>
    <w:p w:rsidR="001448BA" w:rsidRPr="00CB2B2E" w:rsidRDefault="001448BA" w:rsidP="00EA604B">
      <w:pPr>
        <w:pStyle w:val="Para-text"/>
        <w:numPr>
          <w:ilvl w:val="0"/>
          <w:numId w:val="26"/>
        </w:numPr>
        <w:ind w:left="360"/>
        <w:rPr>
          <w:rStyle w:val="CodeChar"/>
          <w:rFonts w:asciiTheme="minorHAnsi" w:hAnsiTheme="minorHAnsi" w:cs="Courier New"/>
          <w:sz w:val="22"/>
        </w:rPr>
      </w:pPr>
      <w:r w:rsidRPr="00CB2B2E">
        <w:rPr>
          <w:rStyle w:val="CodeChar"/>
          <w:rFonts w:asciiTheme="minorHAnsi" w:hAnsiTheme="minorHAnsi" w:cs="Courier New"/>
          <w:sz w:val="22"/>
        </w:rPr>
        <w:t>Salary in Hand=Total Salary-(PF + I Tax)</w:t>
      </w:r>
    </w:p>
    <w:p w:rsidR="001448BA" w:rsidRPr="00CB2B2E" w:rsidRDefault="001448BA" w:rsidP="00EA604B">
      <w:pPr>
        <w:pStyle w:val="Para-text"/>
        <w:numPr>
          <w:ilvl w:val="0"/>
          <w:numId w:val="26"/>
        </w:numPr>
        <w:ind w:left="360"/>
        <w:rPr>
          <w:rStyle w:val="CodeChar"/>
          <w:rFonts w:asciiTheme="minorHAnsi" w:hAnsiTheme="minorHAnsi"/>
          <w:sz w:val="22"/>
        </w:rPr>
      </w:pPr>
      <w:r w:rsidRPr="00CB2B2E">
        <w:rPr>
          <w:rStyle w:val="CodeChar"/>
          <w:rFonts w:asciiTheme="minorHAnsi" w:hAnsiTheme="minorHAnsi"/>
          <w:sz w:val="22"/>
        </w:rPr>
        <w:t>Net salary in hand text field is not editable.</w:t>
      </w:r>
    </w:p>
    <w:p w:rsidR="001448BA" w:rsidRDefault="001448BA" w:rsidP="001448BA">
      <w:pPr>
        <w:pStyle w:val="Para-text"/>
        <w:rPr>
          <w:rStyle w:val="CodeChar"/>
          <w:rFonts w:asciiTheme="minorHAnsi" w:hAnsiTheme="minorHAnsi"/>
          <w:sz w:val="24"/>
        </w:rPr>
      </w:pPr>
    </w:p>
    <w:p w:rsidR="001448BA" w:rsidRDefault="001448BA" w:rsidP="001448BA">
      <w:pPr>
        <w:pStyle w:val="Head-2"/>
      </w:pPr>
      <w:r>
        <w:t>Problem Statement 2</w:t>
      </w:r>
    </w:p>
    <w:p w:rsidR="001448BA" w:rsidRDefault="001448BA" w:rsidP="001448BA">
      <w:pPr>
        <w:pStyle w:val="Para-text"/>
        <w:rPr>
          <w:rStyle w:val="CodeChar"/>
          <w:rFonts w:asciiTheme="minorHAnsi" w:hAnsiTheme="minorHAnsi"/>
          <w:sz w:val="24"/>
        </w:rPr>
      </w:pPr>
      <w:r w:rsidRPr="00A63861">
        <w:rPr>
          <w:rStyle w:val="CodeChar"/>
          <w:rFonts w:asciiTheme="minorHAnsi" w:hAnsiTheme="minorHAnsi"/>
          <w:sz w:val="22"/>
        </w:rPr>
        <w:t xml:space="preserve">Create a GUI application which accepts three numbers from user and when user clicks on frame. It should show background </w:t>
      </w:r>
      <w:proofErr w:type="spellStart"/>
      <w:r w:rsidRPr="00A63861">
        <w:rPr>
          <w:rStyle w:val="CodeChar"/>
          <w:rFonts w:asciiTheme="minorHAnsi" w:hAnsiTheme="minorHAnsi"/>
          <w:sz w:val="22"/>
        </w:rPr>
        <w:t>color</w:t>
      </w:r>
      <w:proofErr w:type="spellEnd"/>
      <w:r w:rsidRPr="00A63861">
        <w:rPr>
          <w:rStyle w:val="CodeChar"/>
          <w:rFonts w:asciiTheme="minorHAnsi" w:hAnsiTheme="minorHAnsi"/>
          <w:sz w:val="22"/>
        </w:rPr>
        <w:t xml:space="preserve"> of </w:t>
      </w:r>
      <w:proofErr w:type="spellStart"/>
      <w:r w:rsidRPr="00832729">
        <w:rPr>
          <w:rStyle w:val="CodeChar"/>
          <w:rFonts w:cs="Courier New"/>
        </w:rPr>
        <w:t>JFrame</w:t>
      </w:r>
      <w:proofErr w:type="spellEnd"/>
      <w:r w:rsidRPr="00A63861">
        <w:rPr>
          <w:rStyle w:val="CodeChar"/>
          <w:rFonts w:asciiTheme="minorHAnsi" w:hAnsiTheme="minorHAnsi"/>
          <w:sz w:val="22"/>
        </w:rPr>
        <w:t>.</w:t>
      </w:r>
    </w:p>
    <w:p w:rsidR="001448BA" w:rsidRDefault="001448BA" w:rsidP="001448BA">
      <w:pPr>
        <w:pStyle w:val="Para-text"/>
        <w:rPr>
          <w:rStyle w:val="CodeChar"/>
          <w:rFonts w:asciiTheme="minorHAnsi" w:hAnsiTheme="minorHAnsi"/>
          <w:sz w:val="24"/>
        </w:rPr>
      </w:pPr>
    </w:p>
    <w:p w:rsidR="001448BA" w:rsidRDefault="001448BA" w:rsidP="001448BA">
      <w:pPr>
        <w:pStyle w:val="Para-text"/>
        <w:jc w:val="center"/>
        <w:rPr>
          <w:rStyle w:val="CodeChar"/>
          <w:rFonts w:asciiTheme="minorHAnsi" w:hAnsiTheme="minorHAnsi"/>
          <w:sz w:val="24"/>
        </w:rPr>
      </w:pPr>
      <w:r>
        <w:rPr>
          <w:noProof/>
          <w:sz w:val="24"/>
          <w:lang w:val="en-US"/>
        </w:rPr>
        <w:drawing>
          <wp:inline distT="0" distB="0" distL="0" distR="0">
            <wp:extent cx="2809875" cy="1587191"/>
            <wp:effectExtent l="19050" t="0" r="9525" b="0"/>
            <wp:docPr id="19" name="Picture 18" descr="Graph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1.jpg"/>
                    <pic:cNvPicPr/>
                  </pic:nvPicPr>
                  <pic:blipFill>
                    <a:blip r:embed="rId11" cstate="print"/>
                    <a:stretch>
                      <a:fillRect/>
                    </a:stretch>
                  </pic:blipFill>
                  <pic:spPr>
                    <a:xfrm>
                      <a:off x="0" y="0"/>
                      <a:ext cx="2819137" cy="1592423"/>
                    </a:xfrm>
                    <a:prstGeom prst="rect">
                      <a:avLst/>
                    </a:prstGeom>
                  </pic:spPr>
                </pic:pic>
              </a:graphicData>
            </a:graphic>
          </wp:inline>
        </w:drawing>
      </w:r>
    </w:p>
    <w:p w:rsidR="001448BA" w:rsidRPr="00832729" w:rsidRDefault="001448BA" w:rsidP="00EA604B">
      <w:pPr>
        <w:pStyle w:val="Para-text"/>
        <w:numPr>
          <w:ilvl w:val="0"/>
          <w:numId w:val="27"/>
        </w:numPr>
        <w:ind w:left="360"/>
        <w:rPr>
          <w:rStyle w:val="CodeChar"/>
          <w:rFonts w:asciiTheme="minorHAnsi" w:hAnsiTheme="minorHAnsi"/>
          <w:sz w:val="22"/>
        </w:rPr>
      </w:pPr>
      <w:r w:rsidRPr="00832729">
        <w:rPr>
          <w:rStyle w:val="CodeChar"/>
          <w:rFonts w:asciiTheme="minorHAnsi" w:hAnsiTheme="minorHAnsi"/>
          <w:sz w:val="22"/>
        </w:rPr>
        <w:t xml:space="preserve">Text field range is 0 to 255.Text field should not accept greater than 255 and less than 0. </w:t>
      </w:r>
    </w:p>
    <w:p w:rsidR="001448BA" w:rsidRPr="00CB2B2E" w:rsidRDefault="001448BA" w:rsidP="00EA604B">
      <w:pPr>
        <w:pStyle w:val="Para-text"/>
        <w:numPr>
          <w:ilvl w:val="0"/>
          <w:numId w:val="27"/>
        </w:numPr>
        <w:ind w:left="360"/>
        <w:rPr>
          <w:rStyle w:val="CodeChar"/>
          <w:rFonts w:asciiTheme="minorHAnsi" w:hAnsiTheme="minorHAnsi"/>
          <w:sz w:val="24"/>
        </w:rPr>
      </w:pPr>
      <w:r w:rsidRPr="00832729">
        <w:rPr>
          <w:rStyle w:val="CodeChar"/>
          <w:rFonts w:asciiTheme="minorHAnsi" w:hAnsiTheme="minorHAnsi"/>
          <w:sz w:val="22"/>
        </w:rPr>
        <w:t xml:space="preserve">Text field should not accept any character. </w:t>
      </w:r>
    </w:p>
    <w:p w:rsidR="001448BA" w:rsidRPr="004C0C59" w:rsidRDefault="001448BA" w:rsidP="001448BA">
      <w:pPr>
        <w:pStyle w:val="Para-text"/>
      </w:pPr>
      <w:r w:rsidRPr="00CE41D3">
        <w:rPr>
          <w:rStyle w:val="Head-2Char"/>
        </w:rPr>
        <w:t>Hint:</w:t>
      </w:r>
      <w:r>
        <w:rPr>
          <w:rStyle w:val="CodeChar"/>
          <w:rFonts w:asciiTheme="minorHAnsi" w:hAnsiTheme="minorHAnsi"/>
          <w:sz w:val="24"/>
        </w:rPr>
        <w:t xml:space="preserve"> </w:t>
      </w:r>
      <w:r w:rsidRPr="004C0C59">
        <w:t>Use Mouse Event</w:t>
      </w:r>
      <w:r>
        <w:t>.</w:t>
      </w:r>
      <w:r w:rsidRPr="004C0C59">
        <w:t xml:space="preserve"> </w:t>
      </w:r>
    </w:p>
    <w:p w:rsidR="001448BA" w:rsidRPr="009605E8" w:rsidRDefault="001448BA" w:rsidP="001448BA">
      <w:pPr>
        <w:pStyle w:val="Para-text"/>
        <w:rPr>
          <w:rStyle w:val="CodeChar"/>
          <w:rFonts w:asciiTheme="minorHAnsi" w:hAnsiTheme="minorHAnsi"/>
          <w:sz w:val="22"/>
        </w:rPr>
      </w:pPr>
      <w:r w:rsidRPr="009605E8">
        <w:rPr>
          <w:rStyle w:val="CodeChar"/>
          <w:rFonts w:asciiTheme="minorHAnsi" w:hAnsiTheme="minorHAnsi"/>
          <w:sz w:val="22"/>
        </w:rPr>
        <w:t>Expected Result:</w:t>
      </w:r>
    </w:p>
    <w:p w:rsidR="001448BA" w:rsidRDefault="001448BA" w:rsidP="001448BA">
      <w:pPr>
        <w:pStyle w:val="Para-text"/>
        <w:jc w:val="center"/>
        <w:rPr>
          <w:rStyle w:val="CodeChar"/>
          <w:rFonts w:asciiTheme="minorHAnsi" w:hAnsiTheme="minorHAnsi"/>
          <w:sz w:val="24"/>
        </w:rPr>
      </w:pPr>
      <w:r>
        <w:rPr>
          <w:noProof/>
          <w:sz w:val="24"/>
          <w:lang w:val="en-US"/>
        </w:rPr>
        <w:drawing>
          <wp:inline distT="0" distB="0" distL="0" distR="0">
            <wp:extent cx="2800350" cy="1629765"/>
            <wp:effectExtent l="19050" t="0" r="0" b="0"/>
            <wp:docPr id="23" name="Picture 22" descr="Graph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1.jpg"/>
                    <pic:cNvPicPr/>
                  </pic:nvPicPr>
                  <pic:blipFill>
                    <a:blip r:embed="rId12" cstate="print"/>
                    <a:stretch>
                      <a:fillRect/>
                    </a:stretch>
                  </pic:blipFill>
                  <pic:spPr>
                    <a:xfrm>
                      <a:off x="0" y="0"/>
                      <a:ext cx="2800422" cy="1629807"/>
                    </a:xfrm>
                    <a:prstGeom prst="rect">
                      <a:avLst/>
                    </a:prstGeom>
                  </pic:spPr>
                </pic:pic>
              </a:graphicData>
            </a:graphic>
          </wp:inline>
        </w:drawing>
      </w:r>
    </w:p>
    <w:p w:rsidR="001448BA" w:rsidRDefault="001448BA" w:rsidP="001448BA">
      <w:pPr>
        <w:pStyle w:val="Head-1"/>
      </w:pPr>
      <w:r>
        <w:t>Lab Exercise - 18</w:t>
      </w:r>
    </w:p>
    <w:p w:rsidR="001448BA" w:rsidRDefault="001448BA" w:rsidP="001448BA">
      <w:pPr>
        <w:pStyle w:val="Head-2"/>
      </w:pPr>
      <w:r>
        <w:t>Objective</w:t>
      </w:r>
    </w:p>
    <w:p w:rsidR="001448BA" w:rsidRPr="00D47AE2" w:rsidRDefault="001448BA" w:rsidP="00EA604B">
      <w:pPr>
        <w:pStyle w:val="Bullet"/>
        <w:numPr>
          <w:ilvl w:val="0"/>
          <w:numId w:val="25"/>
        </w:numPr>
        <w:spacing w:before="60" w:after="60"/>
      </w:pPr>
      <w:r w:rsidRPr="00832729">
        <w:t>Arrange the components using simple layouts like Border, Grid and Flow layout.</w:t>
      </w:r>
    </w:p>
    <w:p w:rsidR="001448BA" w:rsidRDefault="001448BA" w:rsidP="001448BA">
      <w:pPr>
        <w:pStyle w:val="Head-2"/>
      </w:pPr>
      <w:r>
        <w:t>Problem Statement</w:t>
      </w:r>
    </w:p>
    <w:p w:rsidR="001448BA" w:rsidRPr="00A96743" w:rsidRDefault="001448BA" w:rsidP="001448BA">
      <w:pPr>
        <w:pStyle w:val="Para-text"/>
        <w:spacing w:before="60" w:after="60"/>
        <w:rPr>
          <w:rStyle w:val="CodeChar"/>
          <w:rFonts w:asciiTheme="minorHAnsi" w:hAnsiTheme="minorHAnsi"/>
          <w:sz w:val="22"/>
        </w:rPr>
      </w:pPr>
      <w:r w:rsidRPr="00832729">
        <w:rPr>
          <w:rStyle w:val="CodeChar"/>
          <w:rFonts w:asciiTheme="minorHAnsi" w:hAnsiTheme="minorHAnsi"/>
          <w:sz w:val="22"/>
        </w:rPr>
        <w:t>Create a GUI application which arranges same the components in Border Grid and Flow layout.</w:t>
      </w:r>
    </w:p>
    <w:p w:rsidR="001448BA" w:rsidRPr="00A96743" w:rsidRDefault="001448BA" w:rsidP="001448BA">
      <w:pPr>
        <w:pStyle w:val="Para-text"/>
        <w:jc w:val="center"/>
        <w:rPr>
          <w:rStyle w:val="CodeChar"/>
          <w:rFonts w:asciiTheme="minorHAnsi" w:hAnsiTheme="minorHAnsi"/>
          <w:sz w:val="22"/>
        </w:rPr>
      </w:pPr>
      <w:r>
        <w:rPr>
          <w:noProof/>
          <w:lang w:val="en-US"/>
        </w:rPr>
        <w:drawing>
          <wp:inline distT="0" distB="0" distL="0" distR="0">
            <wp:extent cx="3076575" cy="1495914"/>
            <wp:effectExtent l="19050" t="0" r="0" b="0"/>
            <wp:docPr id="24" name="Picture 23" descr="Graph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1.jpg"/>
                    <pic:cNvPicPr/>
                  </pic:nvPicPr>
                  <pic:blipFill>
                    <a:blip r:embed="rId13" cstate="print"/>
                    <a:stretch>
                      <a:fillRect/>
                    </a:stretch>
                  </pic:blipFill>
                  <pic:spPr>
                    <a:xfrm>
                      <a:off x="0" y="0"/>
                      <a:ext cx="3077142" cy="1496190"/>
                    </a:xfrm>
                    <a:prstGeom prst="rect">
                      <a:avLst/>
                    </a:prstGeom>
                  </pic:spPr>
                </pic:pic>
              </a:graphicData>
            </a:graphic>
          </wp:inline>
        </w:drawing>
      </w:r>
    </w:p>
    <w:p w:rsidR="001448BA" w:rsidRDefault="001448BA" w:rsidP="00EA604B">
      <w:pPr>
        <w:pStyle w:val="Para-text"/>
        <w:numPr>
          <w:ilvl w:val="0"/>
          <w:numId w:val="28"/>
        </w:numPr>
        <w:spacing w:after="100"/>
        <w:ind w:left="360"/>
      </w:pPr>
      <w:r>
        <w:t>GUI frame should contain Combo box and 3 buttons.</w:t>
      </w:r>
    </w:p>
    <w:p w:rsidR="001448BA" w:rsidRDefault="001448BA" w:rsidP="00EA604B">
      <w:pPr>
        <w:pStyle w:val="Para-text"/>
        <w:numPr>
          <w:ilvl w:val="0"/>
          <w:numId w:val="28"/>
        </w:numPr>
        <w:spacing w:after="100"/>
        <w:ind w:left="360"/>
      </w:pPr>
      <w:r>
        <w:t xml:space="preserve">When user selects ‘Flow Layout’ all the 4 components should be arranged in a </w:t>
      </w:r>
      <w:proofErr w:type="spellStart"/>
      <w:r>
        <w:t>FlowLayout</w:t>
      </w:r>
      <w:proofErr w:type="spellEnd"/>
      <w:r>
        <w:t>.</w:t>
      </w:r>
    </w:p>
    <w:p w:rsidR="001448BA" w:rsidRDefault="001448BA" w:rsidP="00EA604B">
      <w:pPr>
        <w:pStyle w:val="Para-text"/>
        <w:numPr>
          <w:ilvl w:val="0"/>
          <w:numId w:val="28"/>
        </w:numPr>
        <w:spacing w:after="100"/>
        <w:ind w:left="360"/>
      </w:pPr>
      <w:r>
        <w:t xml:space="preserve">When user selects ‘Grid Layout’ all the 4 components should be arranged in </w:t>
      </w:r>
      <w:proofErr w:type="spellStart"/>
      <w:r>
        <w:t>GridLayout</w:t>
      </w:r>
      <w:proofErr w:type="spellEnd"/>
      <w:r>
        <w:t>.</w:t>
      </w:r>
    </w:p>
    <w:p w:rsidR="001448BA" w:rsidRDefault="001448BA" w:rsidP="00EA604B">
      <w:pPr>
        <w:pStyle w:val="Para-text"/>
        <w:numPr>
          <w:ilvl w:val="0"/>
          <w:numId w:val="28"/>
        </w:numPr>
        <w:spacing w:after="100"/>
        <w:ind w:left="360"/>
      </w:pPr>
      <w:r>
        <w:t xml:space="preserve">When user selects ‘Border Layout’ all the 4 components should be arranged in </w:t>
      </w:r>
      <w:proofErr w:type="spellStart"/>
      <w:r>
        <w:t>BorderLayout</w:t>
      </w:r>
      <w:proofErr w:type="spellEnd"/>
      <w:r>
        <w:t xml:space="preserve">. </w:t>
      </w:r>
    </w:p>
    <w:p w:rsidR="001448BA" w:rsidRDefault="001448BA" w:rsidP="001448BA">
      <w:pPr>
        <w:pStyle w:val="Para-text"/>
        <w:spacing w:after="100"/>
      </w:pPr>
    </w:p>
    <w:p w:rsidR="001448BA" w:rsidRDefault="001448BA" w:rsidP="001448BA">
      <w:pPr>
        <w:pStyle w:val="Para-text"/>
        <w:spacing w:after="100"/>
      </w:pPr>
    </w:p>
    <w:p w:rsidR="001448BA" w:rsidRDefault="001448BA" w:rsidP="001448BA">
      <w:pPr>
        <w:pStyle w:val="Head-1"/>
      </w:pPr>
      <w:r>
        <w:lastRenderedPageBreak/>
        <w:t>Lab Exercise - 19</w:t>
      </w:r>
    </w:p>
    <w:p w:rsidR="001448BA" w:rsidRPr="00AE526B" w:rsidRDefault="001448BA" w:rsidP="001448BA">
      <w:pPr>
        <w:pStyle w:val="Head-2"/>
      </w:pPr>
      <w:r>
        <w:t>Objectives</w:t>
      </w:r>
    </w:p>
    <w:p w:rsidR="001448BA" w:rsidRDefault="001448BA" w:rsidP="00EA604B">
      <w:pPr>
        <w:pStyle w:val="Head-2"/>
        <w:numPr>
          <w:ilvl w:val="0"/>
          <w:numId w:val="29"/>
        </w:numPr>
        <w:rPr>
          <w:b w:val="0"/>
          <w:sz w:val="22"/>
          <w:szCs w:val="22"/>
        </w:rPr>
      </w:pPr>
      <w:r w:rsidRPr="00B54AD2">
        <w:rPr>
          <w:b w:val="0"/>
          <w:sz w:val="22"/>
          <w:szCs w:val="22"/>
        </w:rPr>
        <w:t xml:space="preserve">Integrate built-in </w:t>
      </w:r>
      <w:r>
        <w:rPr>
          <w:b w:val="0"/>
          <w:sz w:val="22"/>
          <w:szCs w:val="22"/>
        </w:rPr>
        <w:t>d</w:t>
      </w:r>
      <w:r w:rsidRPr="00B54AD2">
        <w:rPr>
          <w:b w:val="0"/>
          <w:sz w:val="22"/>
          <w:szCs w:val="22"/>
        </w:rPr>
        <w:t xml:space="preserve">ialogs like File, </w:t>
      </w:r>
      <w:proofErr w:type="spellStart"/>
      <w:r w:rsidRPr="00B54AD2">
        <w:rPr>
          <w:b w:val="0"/>
          <w:sz w:val="22"/>
          <w:szCs w:val="22"/>
        </w:rPr>
        <w:t>Color</w:t>
      </w:r>
      <w:proofErr w:type="spellEnd"/>
      <w:r w:rsidRPr="00B54AD2">
        <w:rPr>
          <w:b w:val="0"/>
          <w:sz w:val="22"/>
          <w:szCs w:val="22"/>
        </w:rPr>
        <w:t xml:space="preserve"> </w:t>
      </w:r>
      <w:r>
        <w:rPr>
          <w:b w:val="0"/>
          <w:sz w:val="22"/>
          <w:szCs w:val="22"/>
        </w:rPr>
        <w:t>Dialog</w:t>
      </w:r>
      <w:r w:rsidRPr="00B54AD2">
        <w:rPr>
          <w:b w:val="0"/>
          <w:sz w:val="22"/>
          <w:szCs w:val="22"/>
        </w:rPr>
        <w:t xml:space="preserve"> etc.</w:t>
      </w:r>
      <w:r>
        <w:rPr>
          <w:b w:val="0"/>
          <w:sz w:val="22"/>
          <w:szCs w:val="22"/>
        </w:rPr>
        <w:t xml:space="preserve"> </w:t>
      </w:r>
      <w:r w:rsidRPr="00B54AD2">
        <w:rPr>
          <w:b w:val="0"/>
          <w:sz w:val="22"/>
          <w:szCs w:val="22"/>
        </w:rPr>
        <w:t>as part of the application</w:t>
      </w:r>
      <w:r>
        <w:rPr>
          <w:b w:val="0"/>
          <w:sz w:val="22"/>
          <w:szCs w:val="22"/>
        </w:rPr>
        <w:t xml:space="preserve"> (e.g. Text Editor).</w:t>
      </w:r>
    </w:p>
    <w:p w:rsidR="001448BA" w:rsidRDefault="001448BA" w:rsidP="00EA604B">
      <w:pPr>
        <w:pStyle w:val="Head-2"/>
        <w:numPr>
          <w:ilvl w:val="0"/>
          <w:numId w:val="29"/>
        </w:numPr>
        <w:rPr>
          <w:b w:val="0"/>
          <w:sz w:val="22"/>
          <w:szCs w:val="22"/>
        </w:rPr>
      </w:pPr>
      <w:r>
        <w:rPr>
          <w:b w:val="0"/>
          <w:sz w:val="22"/>
          <w:szCs w:val="22"/>
        </w:rPr>
        <w:t>Use controls like Menu, Popup Menu and Dialog.</w:t>
      </w:r>
    </w:p>
    <w:p w:rsidR="001448BA" w:rsidRDefault="001448BA" w:rsidP="001448BA">
      <w:pPr>
        <w:pStyle w:val="Head-2"/>
      </w:pPr>
      <w:r>
        <w:t>Problem Statement</w:t>
      </w:r>
    </w:p>
    <w:p w:rsidR="001448BA" w:rsidRDefault="001448BA" w:rsidP="001448BA">
      <w:pPr>
        <w:pStyle w:val="Para-text"/>
      </w:pPr>
      <w:r>
        <w:t>Design the Text Editor as shown below:</w:t>
      </w:r>
      <w:r>
        <w:rPr>
          <w:noProof/>
        </w:rPr>
        <w:t xml:space="preserve">                      </w:t>
      </w:r>
    </w:p>
    <w:p w:rsidR="001448BA" w:rsidRDefault="001448BA" w:rsidP="001448BA">
      <w:pPr>
        <w:pStyle w:val="Para-text"/>
        <w:jc w:val="center"/>
      </w:pPr>
      <w:r>
        <w:rPr>
          <w:noProof/>
          <w:lang w:val="en-US"/>
        </w:rPr>
        <w:drawing>
          <wp:inline distT="0" distB="0" distL="0" distR="0">
            <wp:extent cx="2790825" cy="1966263"/>
            <wp:effectExtent l="19050" t="0" r="9525" b="0"/>
            <wp:docPr id="25" name="Picture 24" descr="Graph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1.jpg"/>
                    <pic:cNvPicPr/>
                  </pic:nvPicPr>
                  <pic:blipFill>
                    <a:blip r:embed="rId14" cstate="print"/>
                    <a:stretch>
                      <a:fillRect/>
                    </a:stretch>
                  </pic:blipFill>
                  <pic:spPr>
                    <a:xfrm>
                      <a:off x="0" y="0"/>
                      <a:ext cx="2790825" cy="1966263"/>
                    </a:xfrm>
                    <a:prstGeom prst="rect">
                      <a:avLst/>
                    </a:prstGeom>
                  </pic:spPr>
                </pic:pic>
              </a:graphicData>
            </a:graphic>
          </wp:inline>
        </w:drawing>
      </w:r>
    </w:p>
    <w:p w:rsidR="001448BA" w:rsidRPr="00A4521A" w:rsidRDefault="001448BA" w:rsidP="00EA604B">
      <w:pPr>
        <w:pStyle w:val="Para-text"/>
        <w:numPr>
          <w:ilvl w:val="0"/>
          <w:numId w:val="30"/>
        </w:numPr>
        <w:rPr>
          <w:color w:val="FF0000"/>
        </w:rPr>
      </w:pPr>
      <w:r>
        <w:t>File, Edit menu should look like following:</w:t>
      </w:r>
    </w:p>
    <w:p w:rsidR="001448BA" w:rsidRDefault="001448BA" w:rsidP="001448BA">
      <w:pPr>
        <w:pStyle w:val="Para-text"/>
        <w:jc w:val="center"/>
      </w:pPr>
      <w:r>
        <w:rPr>
          <w:noProof/>
          <w:lang w:val="en-US"/>
        </w:rPr>
        <w:drawing>
          <wp:inline distT="0" distB="0" distL="0" distR="0">
            <wp:extent cx="3009900" cy="1402534"/>
            <wp:effectExtent l="19050" t="0" r="0" b="0"/>
            <wp:docPr id="26" name="Picture 25" descr="Graph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1.jpg"/>
                    <pic:cNvPicPr/>
                  </pic:nvPicPr>
                  <pic:blipFill>
                    <a:blip r:embed="rId15" cstate="print"/>
                    <a:stretch>
                      <a:fillRect/>
                    </a:stretch>
                  </pic:blipFill>
                  <pic:spPr>
                    <a:xfrm>
                      <a:off x="0" y="0"/>
                      <a:ext cx="3005993" cy="1400714"/>
                    </a:xfrm>
                    <a:prstGeom prst="rect">
                      <a:avLst/>
                    </a:prstGeom>
                  </pic:spPr>
                </pic:pic>
              </a:graphicData>
            </a:graphic>
          </wp:inline>
        </w:drawing>
      </w:r>
    </w:p>
    <w:p w:rsidR="001448BA" w:rsidRDefault="001448BA" w:rsidP="00EA604B">
      <w:pPr>
        <w:pStyle w:val="Para-text"/>
        <w:numPr>
          <w:ilvl w:val="0"/>
          <w:numId w:val="30"/>
        </w:numPr>
      </w:pPr>
      <w:r>
        <w:t>The popup menu should be displayed on right button click. Popup menu displays option “</w:t>
      </w:r>
      <w:proofErr w:type="spellStart"/>
      <w:r>
        <w:t>Color</w:t>
      </w:r>
      <w:proofErr w:type="spellEnd"/>
      <w:r>
        <w:t>”.</w:t>
      </w:r>
    </w:p>
    <w:p w:rsidR="001448BA" w:rsidRDefault="001448BA" w:rsidP="001448BA">
      <w:pPr>
        <w:pStyle w:val="Para-text"/>
        <w:jc w:val="center"/>
      </w:pPr>
      <w:r>
        <w:rPr>
          <w:noProof/>
          <w:lang w:val="en-US"/>
        </w:rPr>
        <w:drawing>
          <wp:inline distT="0" distB="0" distL="0" distR="0">
            <wp:extent cx="1876057" cy="1419225"/>
            <wp:effectExtent l="19050" t="0" r="0" b="0"/>
            <wp:docPr id="27" name="Picture 26" descr="Graph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1.jpg"/>
                    <pic:cNvPicPr/>
                  </pic:nvPicPr>
                  <pic:blipFill>
                    <a:blip r:embed="rId16" cstate="print"/>
                    <a:stretch>
                      <a:fillRect/>
                    </a:stretch>
                  </pic:blipFill>
                  <pic:spPr>
                    <a:xfrm>
                      <a:off x="0" y="0"/>
                      <a:ext cx="1877568" cy="1420368"/>
                    </a:xfrm>
                    <a:prstGeom prst="rect">
                      <a:avLst/>
                    </a:prstGeom>
                  </pic:spPr>
                </pic:pic>
              </a:graphicData>
            </a:graphic>
          </wp:inline>
        </w:drawing>
      </w:r>
    </w:p>
    <w:p w:rsidR="001448BA" w:rsidRDefault="001448BA" w:rsidP="00EA604B">
      <w:pPr>
        <w:pStyle w:val="Para-text"/>
        <w:numPr>
          <w:ilvl w:val="0"/>
          <w:numId w:val="30"/>
        </w:numPr>
      </w:pPr>
      <w:proofErr w:type="spellStart"/>
      <w:r w:rsidRPr="00832729">
        <w:rPr>
          <w:rFonts w:ascii="Courier New" w:hAnsi="Courier New" w:cs="Courier New"/>
          <w:sz w:val="20"/>
        </w:rPr>
        <w:t>ColorChooser</w:t>
      </w:r>
      <w:proofErr w:type="spellEnd"/>
      <w:r>
        <w:t xml:space="preserve"> dialog should be displayed at the click of “</w:t>
      </w:r>
      <w:proofErr w:type="spellStart"/>
      <w:r>
        <w:t>Color</w:t>
      </w:r>
      <w:proofErr w:type="spellEnd"/>
      <w:r>
        <w:t xml:space="preserve">” option. </w:t>
      </w:r>
    </w:p>
    <w:p w:rsidR="001448BA" w:rsidRDefault="001448BA" w:rsidP="00EA604B">
      <w:pPr>
        <w:pStyle w:val="Para-text"/>
        <w:numPr>
          <w:ilvl w:val="0"/>
          <w:numId w:val="30"/>
        </w:numPr>
      </w:pPr>
      <w:r>
        <w:t>After selecting the text from editor and colour from the dialog, text colour should be changed.</w:t>
      </w:r>
    </w:p>
    <w:p w:rsidR="001448BA" w:rsidRDefault="009A00D1" w:rsidP="001448BA">
      <w:pPr>
        <w:pStyle w:val="Para-text"/>
      </w:pPr>
      <w:r>
        <w:rPr>
          <w:noProof/>
        </w:rPr>
        <w:lastRenderedPageBreak/>
        <w:pict>
          <v:shapetype id="_x0000_t32" coordsize="21600,21600" o:spt="32" o:oned="t" path="m,l21600,21600e" filled="f">
            <v:path arrowok="t" fillok="f" o:connecttype="none"/>
            <o:lock v:ext="edit" shapetype="t"/>
          </v:shapetype>
          <v:shape id="_x0000_s1026" type="#_x0000_t32" style="position:absolute;left:0;text-align:left;margin-left:200.25pt;margin-top:64.2pt;width:81pt;height:0;z-index:251660288" o:connectortype="straight">
            <v:stroke endarrow="block"/>
          </v:shape>
        </w:pict>
      </w:r>
      <w:r>
        <w:rPr>
          <w:noProof/>
        </w:rPr>
        <w:pict>
          <v:shapetype id="_x0000_t202" coordsize="21600,21600" o:spt="202" path="m,l,21600r21600,l21600,xe">
            <v:stroke joinstyle="miter"/>
            <v:path gradientshapeok="t" o:connecttype="rect"/>
          </v:shapetype>
          <v:shape id="_x0000_s1027" type="#_x0000_t202" style="position:absolute;left:0;text-align:left;margin-left:200.25pt;margin-top:40.95pt;width:91.5pt;height:18pt;z-index:251661312" stroked="f">
            <v:textbox style="mso-next-textbox:#_x0000_s1027">
              <w:txbxContent>
                <w:p w:rsidR="001448BA" w:rsidRPr="00AF7194" w:rsidRDefault="001448BA" w:rsidP="001448BA">
                  <w:pPr>
                    <w:rPr>
                      <w:b/>
                    </w:rPr>
                  </w:pPr>
                  <w:r w:rsidRPr="00AF7194">
                    <w:rPr>
                      <w:b/>
                    </w:rPr>
                    <w:t xml:space="preserve">Changed </w:t>
                  </w:r>
                  <w:proofErr w:type="spellStart"/>
                  <w:r w:rsidRPr="00AF7194">
                    <w:rPr>
                      <w:b/>
                    </w:rPr>
                    <w:t>color</w:t>
                  </w:r>
                  <w:proofErr w:type="spellEnd"/>
                  <w:r w:rsidRPr="00AF7194">
                    <w:rPr>
                      <w:b/>
                    </w:rPr>
                    <w:t xml:space="preserve"> </w:t>
                  </w:r>
                </w:p>
              </w:txbxContent>
            </v:textbox>
          </v:shape>
        </w:pict>
      </w:r>
      <w:r w:rsidR="001448BA">
        <w:rPr>
          <w:noProof/>
          <w:lang w:val="en-US"/>
        </w:rPr>
        <w:drawing>
          <wp:inline distT="0" distB="0" distL="0" distR="0">
            <wp:extent cx="2040801" cy="1924050"/>
            <wp:effectExtent l="19050" t="0" r="0" b="0"/>
            <wp:docPr id="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2040801" cy="1924050"/>
                    </a:xfrm>
                    <a:prstGeom prst="rect">
                      <a:avLst/>
                    </a:prstGeom>
                    <a:noFill/>
                    <a:ln w="9525">
                      <a:noFill/>
                      <a:miter lim="800000"/>
                      <a:headEnd/>
                      <a:tailEnd/>
                    </a:ln>
                  </pic:spPr>
                </pic:pic>
              </a:graphicData>
            </a:graphic>
          </wp:inline>
        </w:drawing>
      </w:r>
      <w:r w:rsidR="001448BA">
        <w:tab/>
      </w:r>
      <w:r w:rsidR="001448BA">
        <w:tab/>
      </w:r>
      <w:r w:rsidR="001448BA">
        <w:tab/>
      </w:r>
      <w:r w:rsidR="001448BA">
        <w:rPr>
          <w:noProof/>
          <w:lang w:val="en-US"/>
        </w:rPr>
        <w:drawing>
          <wp:inline distT="0" distB="0" distL="0" distR="0">
            <wp:extent cx="1695450" cy="1133475"/>
            <wp:effectExtent l="19050" t="0" r="0" b="0"/>
            <wp:docPr id="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1695450" cy="1133475"/>
                    </a:xfrm>
                    <a:prstGeom prst="rect">
                      <a:avLst/>
                    </a:prstGeom>
                    <a:noFill/>
                    <a:ln w="9525">
                      <a:noFill/>
                      <a:miter lim="800000"/>
                      <a:headEnd/>
                      <a:tailEnd/>
                    </a:ln>
                  </pic:spPr>
                </pic:pic>
              </a:graphicData>
            </a:graphic>
          </wp:inline>
        </w:drawing>
      </w:r>
    </w:p>
    <w:p w:rsidR="001448BA" w:rsidRDefault="001448BA" w:rsidP="001448BA">
      <w:pPr>
        <w:pStyle w:val="Para-text"/>
      </w:pPr>
    </w:p>
    <w:p w:rsidR="001448BA" w:rsidRPr="009605E8" w:rsidRDefault="001448BA" w:rsidP="00EA604B">
      <w:pPr>
        <w:pStyle w:val="Para-text"/>
        <w:numPr>
          <w:ilvl w:val="0"/>
          <w:numId w:val="30"/>
        </w:numPr>
      </w:pPr>
      <w:r w:rsidRPr="009605E8">
        <w:t xml:space="preserve">Option ‘New’ should open a new client area. </w:t>
      </w:r>
    </w:p>
    <w:p w:rsidR="001448BA" w:rsidRPr="009605E8" w:rsidRDefault="001448BA" w:rsidP="00EA604B">
      <w:pPr>
        <w:pStyle w:val="Para-text"/>
        <w:numPr>
          <w:ilvl w:val="0"/>
          <w:numId w:val="30"/>
        </w:numPr>
      </w:pPr>
      <w:r w:rsidRPr="009605E8">
        <w:t xml:space="preserve">Option ‘Open’ should display Open File Dialog box. The file should be opened in the client area. </w:t>
      </w:r>
    </w:p>
    <w:p w:rsidR="001448BA" w:rsidRPr="009605E8" w:rsidRDefault="001448BA" w:rsidP="00EA604B">
      <w:pPr>
        <w:pStyle w:val="Para-text"/>
        <w:numPr>
          <w:ilvl w:val="0"/>
          <w:numId w:val="30"/>
        </w:numPr>
      </w:pPr>
      <w:r w:rsidRPr="009605E8">
        <w:t>Option ‘Exit’ should display dialog box. With ‘Yes, No, Cancel’ permission. If user selects ‘</w:t>
      </w:r>
      <w:proofErr w:type="gramStart"/>
      <w:r w:rsidRPr="009605E8">
        <w:t>Yes</w:t>
      </w:r>
      <w:proofErr w:type="gramEnd"/>
      <w:r w:rsidRPr="009605E8">
        <w:t>’ then Notepad should be closed.</w:t>
      </w:r>
    </w:p>
    <w:p w:rsidR="001448BA" w:rsidRDefault="001448BA" w:rsidP="001448BA">
      <w:pPr>
        <w:pStyle w:val="Para-text"/>
      </w:pPr>
      <w:r>
        <w:rPr>
          <w:noProof/>
          <w:lang w:val="en-US"/>
        </w:rPr>
        <w:drawing>
          <wp:inline distT="0" distB="0" distL="0" distR="0">
            <wp:extent cx="1924050" cy="871268"/>
            <wp:effectExtent l="19050" t="0" r="0" b="0"/>
            <wp:docPr id="5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1924050" cy="871268"/>
                    </a:xfrm>
                    <a:prstGeom prst="rect">
                      <a:avLst/>
                    </a:prstGeom>
                    <a:noFill/>
                    <a:ln w="9525">
                      <a:noFill/>
                      <a:miter lim="800000"/>
                      <a:headEnd/>
                      <a:tailEnd/>
                    </a:ln>
                  </pic:spPr>
                </pic:pic>
              </a:graphicData>
            </a:graphic>
          </wp:inline>
        </w:drawing>
      </w:r>
    </w:p>
    <w:p w:rsidR="001448BA" w:rsidRDefault="001448BA" w:rsidP="00EA604B">
      <w:pPr>
        <w:pStyle w:val="Para-text"/>
        <w:numPr>
          <w:ilvl w:val="0"/>
          <w:numId w:val="30"/>
        </w:numPr>
      </w:pPr>
      <w:r>
        <w:t>Option ‘Copy’ from Edit menu should enable copying of text into clipboard.</w:t>
      </w:r>
    </w:p>
    <w:p w:rsidR="001448BA" w:rsidRDefault="001448BA" w:rsidP="00EA604B">
      <w:pPr>
        <w:pStyle w:val="Para-text"/>
        <w:numPr>
          <w:ilvl w:val="0"/>
          <w:numId w:val="30"/>
        </w:numPr>
      </w:pPr>
      <w:r>
        <w:t xml:space="preserve">Option ‘Paste’ from Edit menu should enable copying text from clipboard. </w:t>
      </w:r>
    </w:p>
    <w:p w:rsidR="001448BA" w:rsidRDefault="001448BA" w:rsidP="00EA604B">
      <w:pPr>
        <w:pStyle w:val="Para-text"/>
        <w:numPr>
          <w:ilvl w:val="0"/>
          <w:numId w:val="30"/>
        </w:numPr>
      </w:pPr>
      <w:r>
        <w:t>Option ‘Cut’ from Edit menu should enable cutting text from the document and copying into clipboard.</w:t>
      </w:r>
    </w:p>
    <w:p w:rsidR="001448BA" w:rsidRDefault="009A00D1" w:rsidP="001448BA">
      <w:pPr>
        <w:pStyle w:val="Para-text"/>
      </w:pPr>
      <w:r>
        <w:rPr>
          <w:noProof/>
        </w:rPr>
        <w:pict>
          <v:oval id="_x0000_s1030" style="position:absolute;left:0;text-align:left;margin-left:361.5pt;margin-top:57.95pt;width:66pt;height:20.25pt;z-index:251664384" filled="f" strokecolor="red"/>
        </w:pict>
      </w:r>
      <w:r>
        <w:rPr>
          <w:noProof/>
        </w:rPr>
        <w:pict>
          <v:shape id="_x0000_s1029" type="#_x0000_t202" style="position:absolute;left:0;text-align:left;margin-left:141pt;margin-top:27.95pt;width:123pt;height:24pt;z-index:251663360" stroked="f">
            <v:textbox>
              <w:txbxContent>
                <w:p w:rsidR="001448BA" w:rsidRPr="00AF7194" w:rsidRDefault="001448BA" w:rsidP="001448BA">
                  <w:pPr>
                    <w:rPr>
                      <w:sz w:val="18"/>
                      <w:szCs w:val="18"/>
                    </w:rPr>
                  </w:pPr>
                  <w:r w:rsidRPr="00AF7194">
                    <w:rPr>
                      <w:sz w:val="18"/>
                      <w:szCs w:val="18"/>
                    </w:rPr>
                    <w:t>After selecting paste option</w:t>
                  </w:r>
                </w:p>
              </w:txbxContent>
            </v:textbox>
          </v:shape>
        </w:pict>
      </w:r>
      <w:r>
        <w:rPr>
          <w:noProof/>
        </w:rPr>
        <w:pict>
          <v:shape id="_x0000_s1028" type="#_x0000_t32" style="position:absolute;left:0;text-align:left;margin-left:147.75pt;margin-top:61.7pt;width:91.5pt;height:0;z-index:251662336" o:connectortype="straight">
            <v:stroke endarrow="block"/>
          </v:shape>
        </w:pict>
      </w:r>
      <w:r w:rsidR="001448BA">
        <w:rPr>
          <w:noProof/>
          <w:lang w:val="en-US"/>
        </w:rPr>
        <w:drawing>
          <wp:inline distT="0" distB="0" distL="0" distR="0">
            <wp:extent cx="1295400" cy="984504"/>
            <wp:effectExtent l="19050" t="0" r="0" b="0"/>
            <wp:docPr id="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1295400" cy="984504"/>
                    </a:xfrm>
                    <a:prstGeom prst="rect">
                      <a:avLst/>
                    </a:prstGeom>
                    <a:noFill/>
                    <a:ln w="9525">
                      <a:noFill/>
                      <a:miter lim="800000"/>
                      <a:headEnd/>
                      <a:tailEnd/>
                    </a:ln>
                  </pic:spPr>
                </pic:pic>
              </a:graphicData>
            </a:graphic>
          </wp:inline>
        </w:drawing>
      </w:r>
      <w:r w:rsidR="001448BA">
        <w:t xml:space="preserve"> </w:t>
      </w:r>
      <w:r w:rsidR="001448BA">
        <w:tab/>
      </w:r>
      <w:r w:rsidR="001448BA">
        <w:tab/>
      </w:r>
      <w:r w:rsidR="001448BA">
        <w:tab/>
      </w:r>
      <w:r w:rsidR="001448BA">
        <w:tab/>
      </w:r>
      <w:r w:rsidR="001448BA">
        <w:tab/>
      </w:r>
      <w:r w:rsidR="001448BA">
        <w:rPr>
          <w:noProof/>
          <w:lang w:val="en-US"/>
        </w:rPr>
        <w:drawing>
          <wp:inline distT="0" distB="0" distL="0" distR="0">
            <wp:extent cx="1923419" cy="1200150"/>
            <wp:effectExtent l="19050" t="0" r="631" b="0"/>
            <wp:docPr id="5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1923419" cy="1200150"/>
                    </a:xfrm>
                    <a:prstGeom prst="rect">
                      <a:avLst/>
                    </a:prstGeom>
                    <a:noFill/>
                    <a:ln w="9525">
                      <a:noFill/>
                      <a:miter lim="800000"/>
                      <a:headEnd/>
                      <a:tailEnd/>
                    </a:ln>
                  </pic:spPr>
                </pic:pic>
              </a:graphicData>
            </a:graphic>
          </wp:inline>
        </w:drawing>
      </w:r>
    </w:p>
    <w:p w:rsidR="001448BA" w:rsidRDefault="001448BA" w:rsidP="001448BA">
      <w:pPr>
        <w:pStyle w:val="Para-text"/>
      </w:pPr>
      <w:r>
        <w:t xml:space="preserve">         </w:t>
      </w:r>
    </w:p>
    <w:p w:rsidR="001448BA" w:rsidRDefault="001448BA" w:rsidP="000C3128">
      <w:pPr>
        <w:pStyle w:val="Head-2"/>
      </w:pPr>
    </w:p>
    <w:p w:rsidR="001448BA" w:rsidRDefault="001448BA" w:rsidP="000C3128">
      <w:pPr>
        <w:pStyle w:val="Head-2"/>
      </w:pPr>
    </w:p>
    <w:p w:rsidR="001448BA" w:rsidRDefault="001448BA" w:rsidP="000C3128">
      <w:pPr>
        <w:pStyle w:val="Head-2"/>
      </w:pPr>
    </w:p>
    <w:p w:rsidR="001448BA" w:rsidRDefault="001448BA" w:rsidP="000C3128">
      <w:pPr>
        <w:pStyle w:val="Head-2"/>
      </w:pPr>
    </w:p>
    <w:p w:rsidR="001448BA" w:rsidRDefault="001448BA" w:rsidP="000C3128">
      <w:pPr>
        <w:pStyle w:val="Head-2"/>
      </w:pPr>
    </w:p>
    <w:p w:rsidR="001448BA" w:rsidRDefault="001448BA" w:rsidP="000C3128">
      <w:pPr>
        <w:pStyle w:val="Head-2"/>
      </w:pPr>
    </w:p>
    <w:p w:rsidR="001448BA" w:rsidRDefault="001448BA" w:rsidP="000C3128">
      <w:pPr>
        <w:pStyle w:val="Head-2"/>
      </w:pPr>
    </w:p>
    <w:tbl>
      <w:tblPr>
        <w:tblStyle w:val="TableGrid"/>
        <w:tblW w:w="0" w:type="auto"/>
        <w:shd w:val="clear" w:color="auto" w:fill="D9D9D9" w:themeFill="background1" w:themeFillShade="D9"/>
        <w:tblLook w:val="04A0" w:firstRow="1" w:lastRow="0" w:firstColumn="1" w:lastColumn="0" w:noHBand="0" w:noVBand="1"/>
      </w:tblPr>
      <w:tblGrid>
        <w:gridCol w:w="9242"/>
      </w:tblGrid>
      <w:tr w:rsidR="003E6044" w:rsidTr="003E6044">
        <w:tc>
          <w:tcPr>
            <w:tcW w:w="9242" w:type="dxa"/>
            <w:shd w:val="clear" w:color="auto" w:fill="D9D9D9" w:themeFill="background1" w:themeFillShade="D9"/>
          </w:tcPr>
          <w:p w:rsidR="003E6044" w:rsidRDefault="003E6044" w:rsidP="003E6044">
            <w:pPr>
              <w:pStyle w:val="Head-1"/>
            </w:pPr>
            <w:r>
              <w:lastRenderedPageBreak/>
              <w:t>Chapter 7 - Java I</w:t>
            </w:r>
            <w:r w:rsidRPr="00B10015">
              <w:t>nput</w:t>
            </w:r>
            <w:r>
              <w:t>-</w:t>
            </w:r>
            <w:r w:rsidRPr="00B10015">
              <w:t>Output</w:t>
            </w:r>
          </w:p>
        </w:tc>
      </w:tr>
    </w:tbl>
    <w:p w:rsidR="003E6044" w:rsidRDefault="003E6044" w:rsidP="001448BA">
      <w:pPr>
        <w:pStyle w:val="Head-1"/>
      </w:pPr>
    </w:p>
    <w:p w:rsidR="001448BA" w:rsidRDefault="001448BA" w:rsidP="001448BA">
      <w:pPr>
        <w:pStyle w:val="Head-1"/>
      </w:pPr>
      <w:r>
        <w:t>Lab Exercise - 20</w:t>
      </w:r>
    </w:p>
    <w:p w:rsidR="001448BA" w:rsidRPr="00AE526B" w:rsidRDefault="001448BA" w:rsidP="001448BA">
      <w:pPr>
        <w:pStyle w:val="Head-2"/>
      </w:pPr>
      <w:r>
        <w:t>Objective</w:t>
      </w:r>
    </w:p>
    <w:p w:rsidR="001448BA" w:rsidRDefault="001448BA" w:rsidP="001448BA">
      <w:pPr>
        <w:pStyle w:val="Seed-chbullet2"/>
        <w:jc w:val="left"/>
      </w:pPr>
      <w:r w:rsidRPr="009C3B76">
        <w:rPr>
          <w:rFonts w:asciiTheme="minorHAnsi" w:hAnsiTheme="minorHAnsi" w:cs="Arial"/>
          <w:kern w:val="24"/>
          <w:szCs w:val="24"/>
        </w:rPr>
        <w:t>Perform file and directory operations</w:t>
      </w:r>
      <w:r>
        <w:t>.</w:t>
      </w:r>
    </w:p>
    <w:p w:rsidR="001448BA" w:rsidRDefault="001448BA" w:rsidP="001448BA">
      <w:pPr>
        <w:pStyle w:val="Head-2"/>
      </w:pPr>
      <w:r>
        <w:t>Pre-condition:</w:t>
      </w:r>
    </w:p>
    <w:p w:rsidR="001448BA" w:rsidRDefault="001448BA" w:rsidP="00EA604B">
      <w:pPr>
        <w:pStyle w:val="Para-text"/>
        <w:numPr>
          <w:ilvl w:val="0"/>
          <w:numId w:val="34"/>
        </w:numPr>
      </w:pPr>
      <w:proofErr w:type="gramStart"/>
      <w:r w:rsidRPr="004B4E60">
        <w:t>file1.txt</w:t>
      </w:r>
      <w:proofErr w:type="gramEnd"/>
      <w:r w:rsidRPr="004B4E60">
        <w:t xml:space="preserve"> and file2.txt </w:t>
      </w:r>
      <w:r>
        <w:t xml:space="preserve">should be present </w:t>
      </w:r>
      <w:r w:rsidRPr="004B4E60">
        <w:t>in a current directory</w:t>
      </w:r>
      <w:r>
        <w:t xml:space="preserve"> with some pre-existing text data</w:t>
      </w:r>
      <w:r w:rsidRPr="004B4E60">
        <w:t>.</w:t>
      </w:r>
    </w:p>
    <w:p w:rsidR="001448BA" w:rsidRDefault="001448BA" w:rsidP="001448BA">
      <w:pPr>
        <w:pStyle w:val="Head-2"/>
      </w:pPr>
      <w:r>
        <w:t>Problem Statement 1</w:t>
      </w:r>
    </w:p>
    <w:p w:rsidR="001448BA" w:rsidRDefault="001448BA" w:rsidP="001448BA">
      <w:pPr>
        <w:pStyle w:val="Para-text"/>
      </w:pPr>
      <w:r w:rsidRPr="00FD18D6">
        <w:t>Create a</w:t>
      </w:r>
      <w:r>
        <w:t>n</w:t>
      </w:r>
      <w:r w:rsidRPr="00FD18D6">
        <w:t xml:space="preserve"> </w:t>
      </w:r>
      <w:r>
        <w:t>application</w:t>
      </w:r>
      <w:r w:rsidRPr="00FD18D6">
        <w:t xml:space="preserve"> to check </w:t>
      </w:r>
      <w:r>
        <w:t xml:space="preserve">availability of </w:t>
      </w:r>
      <w:r w:rsidRPr="00FD18D6">
        <w:t>‘file1.txt’</w:t>
      </w:r>
      <w:r>
        <w:t>.F</w:t>
      </w:r>
      <w:r w:rsidRPr="00FD18D6">
        <w:t>ile information</w:t>
      </w:r>
      <w:r>
        <w:t xml:space="preserve"> should also be retrieved</w:t>
      </w:r>
      <w:r w:rsidRPr="002549CE">
        <w:t>.</w:t>
      </w:r>
    </w:p>
    <w:p w:rsidR="001448BA" w:rsidRDefault="001448BA" w:rsidP="001448BA">
      <w:pPr>
        <w:pStyle w:val="Head-2"/>
      </w:pPr>
      <w:r>
        <w:t>Problem Statement 2</w:t>
      </w:r>
    </w:p>
    <w:p w:rsidR="001448BA" w:rsidRDefault="001448BA" w:rsidP="001448BA">
      <w:pPr>
        <w:pStyle w:val="Para-text"/>
        <w:rPr>
          <w:rStyle w:val="CodeChar"/>
          <w:rFonts w:asciiTheme="minorHAnsi" w:hAnsiTheme="minorHAnsi"/>
          <w:sz w:val="22"/>
        </w:rPr>
      </w:pPr>
      <w:r w:rsidRPr="00FD18D6">
        <w:t>Read the contents from ‘file1.txt’</w:t>
      </w:r>
      <w:r>
        <w:t xml:space="preserve"> </w:t>
      </w:r>
      <w:r w:rsidRPr="00FD18D6">
        <w:t xml:space="preserve">and </w:t>
      </w:r>
      <w:r>
        <w:t>over</w:t>
      </w:r>
      <w:r w:rsidRPr="00FD18D6">
        <w:t xml:space="preserve">write the contents </w:t>
      </w:r>
      <w:r>
        <w:t>of</w:t>
      </w:r>
      <w:r w:rsidRPr="00FD18D6">
        <w:t xml:space="preserve"> ‘file2.txt’</w:t>
      </w:r>
      <w:r w:rsidRPr="002549CE">
        <w:rPr>
          <w:rStyle w:val="CodeChar"/>
          <w:rFonts w:asciiTheme="minorHAnsi" w:hAnsiTheme="minorHAnsi"/>
          <w:sz w:val="22"/>
        </w:rPr>
        <w:t>.</w:t>
      </w:r>
    </w:p>
    <w:p w:rsidR="001448BA" w:rsidRDefault="001448BA" w:rsidP="001448BA">
      <w:pPr>
        <w:pStyle w:val="Head-2"/>
      </w:pPr>
      <w:r>
        <w:t>Problem Statement 3</w:t>
      </w:r>
    </w:p>
    <w:p w:rsidR="001448BA" w:rsidRPr="002549CE" w:rsidRDefault="001448BA" w:rsidP="001448BA">
      <w:pPr>
        <w:pStyle w:val="Para-text"/>
        <w:rPr>
          <w:rStyle w:val="CodeChar"/>
          <w:rFonts w:asciiTheme="minorHAnsi" w:hAnsiTheme="minorHAnsi"/>
          <w:sz w:val="22"/>
        </w:rPr>
      </w:pPr>
      <w:r w:rsidRPr="002549CE">
        <w:rPr>
          <w:rStyle w:val="CodeChar"/>
          <w:rFonts w:asciiTheme="minorHAnsi" w:hAnsiTheme="minorHAnsi"/>
          <w:sz w:val="22"/>
        </w:rPr>
        <w:t xml:space="preserve">Read and write file information using </w:t>
      </w:r>
      <w:proofErr w:type="spellStart"/>
      <w:r w:rsidRPr="00FC0565">
        <w:rPr>
          <w:rStyle w:val="CodeChar"/>
        </w:rPr>
        <w:t>RandomAccessFile</w:t>
      </w:r>
      <w:proofErr w:type="spellEnd"/>
      <w:r w:rsidRPr="002549CE">
        <w:rPr>
          <w:rStyle w:val="CodeChar"/>
          <w:rFonts w:asciiTheme="minorHAnsi" w:hAnsiTheme="minorHAnsi"/>
          <w:sz w:val="22"/>
        </w:rPr>
        <w:t xml:space="preserve">. </w:t>
      </w:r>
    </w:p>
    <w:p w:rsidR="001448BA" w:rsidRPr="00B10015" w:rsidRDefault="001448BA" w:rsidP="001448BA">
      <w:pPr>
        <w:pStyle w:val="Para-text"/>
        <w:rPr>
          <w:rStyle w:val="CodeChar"/>
        </w:rPr>
      </w:pPr>
    </w:p>
    <w:p w:rsidR="001448BA" w:rsidRDefault="001448BA" w:rsidP="001448BA">
      <w:pPr>
        <w:pStyle w:val="Head-1"/>
      </w:pPr>
      <w:r>
        <w:t>Lab Exercise - 21</w:t>
      </w:r>
    </w:p>
    <w:p w:rsidR="001448BA" w:rsidRDefault="001448BA" w:rsidP="001448BA">
      <w:pPr>
        <w:pStyle w:val="Head-2"/>
      </w:pPr>
      <w:r>
        <w:t>Objective:</w:t>
      </w:r>
    </w:p>
    <w:p w:rsidR="001448BA" w:rsidRPr="002549CE" w:rsidRDefault="001448BA" w:rsidP="00EA604B">
      <w:pPr>
        <w:pStyle w:val="Bullet"/>
        <w:numPr>
          <w:ilvl w:val="0"/>
          <w:numId w:val="32"/>
        </w:numPr>
        <w:rPr>
          <w:b/>
        </w:rPr>
      </w:pPr>
      <w:r>
        <w:t>Serialize the object using Object Serialization.</w:t>
      </w:r>
    </w:p>
    <w:p w:rsidR="001448BA" w:rsidRDefault="001448BA" w:rsidP="001448BA">
      <w:pPr>
        <w:pStyle w:val="Bullet"/>
        <w:rPr>
          <w:b/>
        </w:rPr>
      </w:pPr>
      <w:r>
        <w:rPr>
          <w:b/>
        </w:rPr>
        <w:t>Pre-condition:</w:t>
      </w:r>
    </w:p>
    <w:p w:rsidR="001448BA" w:rsidRDefault="001448BA" w:rsidP="00EA604B">
      <w:pPr>
        <w:pStyle w:val="Bullet"/>
        <w:numPr>
          <w:ilvl w:val="0"/>
          <w:numId w:val="32"/>
        </w:numPr>
      </w:pPr>
      <w:proofErr w:type="gramStart"/>
      <w:r>
        <w:t>emp.txt</w:t>
      </w:r>
      <w:proofErr w:type="gramEnd"/>
      <w:r>
        <w:t xml:space="preserve"> should be present in a current directory.</w:t>
      </w:r>
    </w:p>
    <w:p w:rsidR="001448BA" w:rsidRDefault="001448BA" w:rsidP="001448BA">
      <w:pPr>
        <w:pStyle w:val="Head-2"/>
      </w:pPr>
      <w:r>
        <w:t>Problem Statement</w:t>
      </w:r>
    </w:p>
    <w:p w:rsidR="001448BA" w:rsidRDefault="001448BA" w:rsidP="001448BA">
      <w:pPr>
        <w:pStyle w:val="Para-text"/>
      </w:pPr>
      <w:r>
        <w:t>Design the user interface as shown below:</w:t>
      </w:r>
    </w:p>
    <w:p w:rsidR="001448BA" w:rsidRDefault="001448BA" w:rsidP="001448BA">
      <w:pPr>
        <w:pStyle w:val="Number-bullet"/>
        <w:numPr>
          <w:ilvl w:val="0"/>
          <w:numId w:val="0"/>
        </w:numPr>
        <w:ind w:left="360" w:hanging="360"/>
      </w:pPr>
      <w:r>
        <w:t xml:space="preserve">          </w:t>
      </w:r>
    </w:p>
    <w:p w:rsidR="001448BA" w:rsidRDefault="001448BA" w:rsidP="001448BA">
      <w:pPr>
        <w:pStyle w:val="Number-bullet"/>
        <w:numPr>
          <w:ilvl w:val="0"/>
          <w:numId w:val="0"/>
        </w:numPr>
        <w:ind w:left="360" w:hanging="360"/>
      </w:pPr>
      <w:r>
        <w:t xml:space="preserve">         </w:t>
      </w:r>
      <w:r w:rsidRPr="002549CE">
        <w:rPr>
          <w:noProof/>
        </w:rPr>
        <w:drawing>
          <wp:inline distT="0" distB="0" distL="0" distR="0">
            <wp:extent cx="2895600" cy="1773936"/>
            <wp:effectExtent l="19050" t="0" r="0" b="0"/>
            <wp:docPr id="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srcRect/>
                    <a:stretch>
                      <a:fillRect/>
                    </a:stretch>
                  </pic:blipFill>
                  <pic:spPr bwMode="auto">
                    <a:xfrm>
                      <a:off x="0" y="0"/>
                      <a:ext cx="2895600" cy="1773936"/>
                    </a:xfrm>
                    <a:prstGeom prst="rect">
                      <a:avLst/>
                    </a:prstGeom>
                    <a:noFill/>
                    <a:ln w="9525">
                      <a:noFill/>
                      <a:miter lim="800000"/>
                      <a:headEnd/>
                      <a:tailEnd/>
                    </a:ln>
                  </pic:spPr>
                </pic:pic>
              </a:graphicData>
            </a:graphic>
          </wp:inline>
        </w:drawing>
      </w:r>
    </w:p>
    <w:p w:rsidR="001448BA" w:rsidRDefault="001448BA" w:rsidP="001448BA">
      <w:pPr>
        <w:pStyle w:val="Number-bullet"/>
        <w:numPr>
          <w:ilvl w:val="0"/>
          <w:numId w:val="0"/>
        </w:numPr>
        <w:ind w:left="360" w:hanging="360"/>
      </w:pPr>
      <w:r>
        <w:t xml:space="preserve">         </w:t>
      </w:r>
    </w:p>
    <w:p w:rsidR="001448BA" w:rsidRDefault="001448BA" w:rsidP="00EA604B">
      <w:pPr>
        <w:pStyle w:val="Number-bullet"/>
        <w:numPr>
          <w:ilvl w:val="0"/>
          <w:numId w:val="33"/>
        </w:numPr>
      </w:pPr>
      <w:r>
        <w:t>On clicking “Clear “button, the contents of all text boxes should be cleared and the focus should be set on the first text box.</w:t>
      </w:r>
    </w:p>
    <w:p w:rsidR="001448BA" w:rsidRDefault="001448BA" w:rsidP="00EA604B">
      <w:pPr>
        <w:pStyle w:val="Para-text"/>
        <w:numPr>
          <w:ilvl w:val="0"/>
          <w:numId w:val="33"/>
        </w:numPr>
      </w:pPr>
      <w:r>
        <w:t>On clicking “Serialize” button, the student object should be serialized to a binary file.</w:t>
      </w:r>
    </w:p>
    <w:p w:rsidR="001448BA" w:rsidRDefault="001448BA" w:rsidP="00EA604B">
      <w:pPr>
        <w:pStyle w:val="Para-text"/>
        <w:numPr>
          <w:ilvl w:val="0"/>
          <w:numId w:val="33"/>
        </w:numPr>
      </w:pPr>
      <w:r>
        <w:t>On clicking “</w:t>
      </w:r>
      <w:proofErr w:type="spellStart"/>
      <w:r>
        <w:t>Deserialize</w:t>
      </w:r>
      <w:proofErr w:type="spellEnd"/>
      <w:r>
        <w:t>” button, the student object should be de-serialized and the details should be displayed in list box.</w:t>
      </w:r>
    </w:p>
    <w:tbl>
      <w:tblPr>
        <w:tblStyle w:val="TableGrid"/>
        <w:tblW w:w="0" w:type="auto"/>
        <w:shd w:val="clear" w:color="auto" w:fill="D9D9D9" w:themeFill="background1" w:themeFillShade="D9"/>
        <w:tblLook w:val="04A0" w:firstRow="1" w:lastRow="0" w:firstColumn="1" w:lastColumn="0" w:noHBand="0" w:noVBand="1"/>
      </w:tblPr>
      <w:tblGrid>
        <w:gridCol w:w="9242"/>
      </w:tblGrid>
      <w:tr w:rsidR="003E6044" w:rsidTr="003E6044">
        <w:tc>
          <w:tcPr>
            <w:tcW w:w="9242" w:type="dxa"/>
            <w:shd w:val="clear" w:color="auto" w:fill="D9D9D9" w:themeFill="background1" w:themeFillShade="D9"/>
          </w:tcPr>
          <w:p w:rsidR="003E6044" w:rsidRDefault="003E6044" w:rsidP="003E6044">
            <w:pPr>
              <w:pStyle w:val="Head-1"/>
            </w:pPr>
            <w:r>
              <w:lastRenderedPageBreak/>
              <w:t>Chapter 8 - Java Sockets</w:t>
            </w:r>
          </w:p>
        </w:tc>
      </w:tr>
    </w:tbl>
    <w:p w:rsidR="003E6044" w:rsidRDefault="003E6044" w:rsidP="000C3128">
      <w:pPr>
        <w:pStyle w:val="Head-2"/>
      </w:pPr>
    </w:p>
    <w:p w:rsidR="00282491" w:rsidRDefault="00282491" w:rsidP="00282491">
      <w:pPr>
        <w:pStyle w:val="Head-1"/>
      </w:pPr>
      <w:r>
        <w:t>Lab Exercise - 22</w:t>
      </w:r>
    </w:p>
    <w:p w:rsidR="00282491" w:rsidRPr="00AE526B" w:rsidRDefault="00282491" w:rsidP="00282491">
      <w:pPr>
        <w:pStyle w:val="Head-2"/>
      </w:pPr>
      <w:r>
        <w:t>Objective</w:t>
      </w:r>
    </w:p>
    <w:p w:rsidR="00282491" w:rsidRDefault="00282491" w:rsidP="00EA604B">
      <w:pPr>
        <w:pStyle w:val="Bullet"/>
        <w:numPr>
          <w:ilvl w:val="0"/>
          <w:numId w:val="35"/>
        </w:numPr>
      </w:pPr>
      <w:r>
        <w:t>To create applications that will enable</w:t>
      </w:r>
      <w:r w:rsidRPr="00405FF8">
        <w:t xml:space="preserve"> remote communication using Sockets</w:t>
      </w:r>
      <w:r>
        <w:t>.</w:t>
      </w:r>
    </w:p>
    <w:p w:rsidR="00282491" w:rsidRDefault="00282491" w:rsidP="00282491">
      <w:pPr>
        <w:pStyle w:val="Head-2"/>
      </w:pPr>
      <w:r>
        <w:t>Pre-condition:</w:t>
      </w:r>
    </w:p>
    <w:p w:rsidR="00282491" w:rsidRDefault="00282491" w:rsidP="00EA604B">
      <w:pPr>
        <w:pStyle w:val="Para-text"/>
        <w:numPr>
          <w:ilvl w:val="0"/>
          <w:numId w:val="34"/>
        </w:numPr>
      </w:pPr>
      <w:r>
        <w:t>Client and Server application with UI creation is already given</w:t>
      </w:r>
    </w:p>
    <w:p w:rsidR="00282491" w:rsidRDefault="00282491" w:rsidP="00282491">
      <w:pPr>
        <w:pStyle w:val="Head-2"/>
      </w:pPr>
      <w:r>
        <w:t>Problem Statement</w:t>
      </w:r>
    </w:p>
    <w:p w:rsidR="00282491" w:rsidRPr="001C6583" w:rsidRDefault="00282491" w:rsidP="00282491">
      <w:pPr>
        <w:pStyle w:val="Para-text"/>
      </w:pPr>
      <w:r w:rsidRPr="001C6583">
        <w:t xml:space="preserve">Create an application which accepts </w:t>
      </w:r>
      <w:r>
        <w:t xml:space="preserve">graphics like </w:t>
      </w:r>
      <w:proofErr w:type="spellStart"/>
      <w:r>
        <w:t>ovel</w:t>
      </w:r>
      <w:proofErr w:type="spellEnd"/>
      <w:r>
        <w:t>, rectangle etc... When user draws such images on client window at a same time the same image should display on server screen.</w:t>
      </w:r>
    </w:p>
    <w:p w:rsidR="00282491" w:rsidRPr="001C6583" w:rsidRDefault="00282491" w:rsidP="00282491">
      <w:pPr>
        <w:pStyle w:val="Para-text"/>
        <w:ind w:firstLine="720"/>
      </w:pPr>
      <w:r>
        <w:t xml:space="preserve"> </w:t>
      </w:r>
    </w:p>
    <w:p w:rsidR="004C380D" w:rsidRPr="00516919" w:rsidRDefault="004C380D" w:rsidP="000C3128">
      <w:pPr>
        <w:pStyle w:val="Head-2"/>
      </w:pPr>
    </w:p>
    <w:sectPr w:rsidR="004C380D" w:rsidRPr="00516919" w:rsidSect="004A3083">
      <w:headerReference w:type="even" r:id="rId23"/>
      <w:headerReference w:type="default" r:id="rId24"/>
      <w:footerReference w:type="even" r:id="rId25"/>
      <w:footerReference w:type="default" r:id="rId26"/>
      <w:pgSz w:w="11906" w:h="16838" w:code="9"/>
      <w:pgMar w:top="1440" w:right="1080" w:bottom="1440" w:left="1800" w:header="864" w:footer="864"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70">
      <wne:acd wne:acdName="acd0"/>
    </wne:keymap>
    <wne:keymap wne:kcmPrimary="0471">
      <wne:acd wne:acdName="acd1"/>
    </wne:keymap>
    <wne:keymap wne:kcmPrimary="0472">
      <wne:acd wne:acdName="acd2"/>
    </wne:keymap>
    <wne:keymap wne:kcmPrimary="0473">
      <wne:acd wne:acdName="acd3"/>
    </wne:keymap>
    <wne:keymap wne:kcmPrimary="0474">
      <wne:acd wne:acdName="acd4"/>
    </wne:keymap>
    <wne:keymap wne:kcmPrimary="0475">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gBIAGUAYQBkAC0AMQA=" wne:acdName="acd0" wne:fciIndexBasedOn="0065"/>
    <wne:acd wne:argValue="AgBIAGUAYQBkAC0AMgA=" wne:acdName="acd1" wne:fciIndexBasedOn="0065"/>
    <wne:acd wne:argValue="AQAAAAAA" wne:acdName="acd2" wne:fciIndexBasedOn="0065"/>
    <wne:acd wne:argValue="AgBDAG8AZABlAA==" wne:acdName="acd3" wne:fciIndexBasedOn="0065"/>
    <wne:acd wne:argValue="AgBUAGUAeAB0AC0AYwBvAGQAZQA=" wne:acdName="acd4" wne:fciIndexBasedOn="0065"/>
    <wne:acd wne:argValue="AgBOAHUAbQBiAGUAcgAtAGIAdQBsAGwAZQB0AA==" wne:acdName="acd5"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04B" w:rsidRDefault="00EA604B" w:rsidP="00742A7A">
      <w:pPr>
        <w:spacing w:after="0" w:line="240" w:lineRule="auto"/>
      </w:pPr>
      <w:r>
        <w:separator/>
      </w:r>
    </w:p>
  </w:endnote>
  <w:endnote w:type="continuationSeparator" w:id="0">
    <w:p w:rsidR="00EA604B" w:rsidRDefault="00EA604B" w:rsidP="00742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A5A" w:rsidRPr="00F87E72" w:rsidRDefault="00D23A5A" w:rsidP="00F87E72">
    <w:pPr>
      <w:pStyle w:val="Header"/>
      <w:pBdr>
        <w:top w:val="single" w:sz="4" w:space="1" w:color="A6A6A6" w:themeColor="background1" w:themeShade="A6"/>
      </w:pBdr>
      <w:tabs>
        <w:tab w:val="right" w:pos="9000"/>
      </w:tabs>
      <w:rPr>
        <w:i/>
        <w:iC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A5A" w:rsidRPr="003F43CA" w:rsidRDefault="00D23A5A" w:rsidP="00F770FF">
    <w:pPr>
      <w:pStyle w:val="Header"/>
      <w:pBdr>
        <w:top w:val="single" w:sz="4" w:space="1" w:color="404040" w:themeColor="text1" w:themeTint="BF"/>
      </w:pBdr>
      <w:tabs>
        <w:tab w:val="right" w:pos="9000"/>
      </w:tabs>
      <w:jc w:val="right"/>
      <w:rPr>
        <w:i/>
        <w:i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04B" w:rsidRDefault="00EA604B" w:rsidP="00742A7A">
      <w:pPr>
        <w:spacing w:after="0" w:line="240" w:lineRule="auto"/>
      </w:pPr>
      <w:r>
        <w:separator/>
      </w:r>
    </w:p>
  </w:footnote>
  <w:footnote w:type="continuationSeparator" w:id="0">
    <w:p w:rsidR="00EA604B" w:rsidRDefault="00EA604B" w:rsidP="00742A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A5A" w:rsidRPr="00E026C3" w:rsidRDefault="00D23A5A" w:rsidP="00411CF0">
    <w:pPr>
      <w:pStyle w:val="Header"/>
      <w:spacing w:after="320"/>
      <w:rPr>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A5A" w:rsidRPr="00BB472B" w:rsidRDefault="00D23A5A" w:rsidP="00411CF0">
    <w:pPr>
      <w:pStyle w:val="Header"/>
      <w:tabs>
        <w:tab w:val="right" w:pos="9000"/>
      </w:tabs>
      <w:spacing w:after="320"/>
      <w:rPr>
        <w:sz w:val="18"/>
        <w:szCs w:val="18"/>
      </w:rPr>
    </w:pPr>
    <w:r>
      <w:rPr>
        <w:rStyle w:val="PageNumber"/>
        <w:rFonts w:ascii="Arial" w:hAnsi="Arial"/>
        <w:sz w:val="16"/>
      </w:rPr>
      <w:tab/>
    </w:r>
    <w:r>
      <w:rPr>
        <w:rStyle w:val="PageNumber"/>
        <w:rFonts w:ascii="Arial" w:hAnsi="Arial"/>
        <w:sz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28A7"/>
    <w:multiLevelType w:val="hybridMultilevel"/>
    <w:tmpl w:val="2188CC74"/>
    <w:lvl w:ilvl="0" w:tplc="09FEAE62">
      <w:start w:val="1"/>
      <w:numFmt w:val="lowerLetter"/>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F804C5"/>
    <w:multiLevelType w:val="hybridMultilevel"/>
    <w:tmpl w:val="C9EE58E2"/>
    <w:lvl w:ilvl="0" w:tplc="30DE2D94">
      <w:start w:val="1"/>
      <w:numFmt w:val="bullet"/>
      <w:pStyle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241D6E"/>
    <w:multiLevelType w:val="hybridMultilevel"/>
    <w:tmpl w:val="EB7481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CE30FA"/>
    <w:multiLevelType w:val="hybridMultilevel"/>
    <w:tmpl w:val="9BBE33F2"/>
    <w:lvl w:ilvl="0" w:tplc="514EAD4E">
      <w:start w:val="1"/>
      <w:numFmt w:val="decimal"/>
      <w:pStyle w:val="Number-bullet"/>
      <w:lvlText w:val="%1."/>
      <w:lvlJc w:val="right"/>
      <w:pPr>
        <w:ind w:left="360" w:hanging="360"/>
      </w:pPr>
      <w:rPr>
        <w:rFonts w:ascii="Calibri" w:hAnsi="Calibri" w:hint="default"/>
        <w:b w:val="0"/>
        <w:i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B835491"/>
    <w:multiLevelType w:val="hybridMultilevel"/>
    <w:tmpl w:val="ED6CF0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813969"/>
    <w:multiLevelType w:val="hybridMultilevel"/>
    <w:tmpl w:val="729420C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FFB4B53"/>
    <w:multiLevelType w:val="hybridMultilevel"/>
    <w:tmpl w:val="C714DA3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331454"/>
    <w:multiLevelType w:val="hybridMultilevel"/>
    <w:tmpl w:val="E97849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E954C7"/>
    <w:multiLevelType w:val="hybridMultilevel"/>
    <w:tmpl w:val="3DF6760A"/>
    <w:lvl w:ilvl="0" w:tplc="F47CF232">
      <w:start w:val="1"/>
      <w:numFmt w:val="decimal"/>
      <w:pStyle w:val="Style-number"/>
      <w:lvlText w:val="%1)"/>
      <w:lvlJc w:val="left"/>
      <w:pPr>
        <w:tabs>
          <w:tab w:val="num" w:pos="630"/>
        </w:tabs>
        <w:ind w:left="630" w:hanging="360"/>
      </w:pPr>
      <w:rPr>
        <w:rFonts w:ascii="Times New Roman" w:hAnsi="Times New Roman" w:hint="default"/>
        <w:sz w:val="22"/>
        <w:szCs w:val="22"/>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9">
    <w:nsid w:val="165A36E4"/>
    <w:multiLevelType w:val="hybridMultilevel"/>
    <w:tmpl w:val="298C43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2814FD"/>
    <w:multiLevelType w:val="hybridMultilevel"/>
    <w:tmpl w:val="E47047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F966B8"/>
    <w:multiLevelType w:val="hybridMultilevel"/>
    <w:tmpl w:val="EB0A7C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BE32BD"/>
    <w:multiLevelType w:val="hybridMultilevel"/>
    <w:tmpl w:val="5CD83B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6200B1"/>
    <w:multiLevelType w:val="hybridMultilevel"/>
    <w:tmpl w:val="BFFCAC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1676DB"/>
    <w:multiLevelType w:val="hybridMultilevel"/>
    <w:tmpl w:val="63006C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7420D8"/>
    <w:multiLevelType w:val="hybridMultilevel"/>
    <w:tmpl w:val="27E4E1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647488"/>
    <w:multiLevelType w:val="hybridMultilevel"/>
    <w:tmpl w:val="C0703BD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7FC0730"/>
    <w:multiLevelType w:val="hybridMultilevel"/>
    <w:tmpl w:val="BD00586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2254527"/>
    <w:multiLevelType w:val="hybridMultilevel"/>
    <w:tmpl w:val="66EAA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8B7095"/>
    <w:multiLevelType w:val="hybridMultilevel"/>
    <w:tmpl w:val="A73AE3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246AA8"/>
    <w:multiLevelType w:val="hybridMultilevel"/>
    <w:tmpl w:val="F9560FE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AAC3780"/>
    <w:multiLevelType w:val="hybridMultilevel"/>
    <w:tmpl w:val="E0080F7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EC91A42"/>
    <w:multiLevelType w:val="hybridMultilevel"/>
    <w:tmpl w:val="7EFC172C"/>
    <w:lvl w:ilvl="0" w:tplc="21204C38">
      <w:start w:val="1"/>
      <w:numFmt w:val="decimal"/>
      <w:lvlText w:val="%1."/>
      <w:lvlJc w:val="left"/>
      <w:pPr>
        <w:ind w:left="720" w:hanging="360"/>
      </w:pPr>
      <w:rPr>
        <w:rFonts w:asciiTheme="minorHAnsi" w:hAnsi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7B4168"/>
    <w:multiLevelType w:val="hybridMultilevel"/>
    <w:tmpl w:val="E85C995A"/>
    <w:lvl w:ilvl="0" w:tplc="B6A8EE34">
      <w:start w:val="1"/>
      <w:numFmt w:val="bullet"/>
      <w:pStyle w:val="Sub-subbullet"/>
      <w:lvlText w:val=""/>
      <w:lvlJc w:val="left"/>
      <w:pPr>
        <w:tabs>
          <w:tab w:val="num" w:pos="1800"/>
        </w:tabs>
        <w:ind w:left="1800" w:hanging="360"/>
      </w:pPr>
      <w:rPr>
        <w:rFonts w:ascii="Wingdings" w:hAnsi="Wingdings" w:hint="default"/>
        <w:b w:val="0"/>
        <w:i w:val="0"/>
        <w:caps w:val="0"/>
        <w:strike w:val="0"/>
        <w:dstrike w:val="0"/>
        <w:outline w:val="0"/>
        <w:shadow w:val="0"/>
        <w:emboss w:val="0"/>
        <w:imprint w:val="0"/>
        <w:vanish w:val="0"/>
        <w:spacing w:val="0"/>
        <w:w w:val="100"/>
        <w:kern w:val="0"/>
        <w:position w:val="0"/>
        <w:sz w:val="16"/>
        <w:szCs w:val="16"/>
        <w:effect w:val="none"/>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255350F"/>
    <w:multiLevelType w:val="hybridMultilevel"/>
    <w:tmpl w:val="775432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F46489"/>
    <w:multiLevelType w:val="hybridMultilevel"/>
    <w:tmpl w:val="21FC12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4A2710"/>
    <w:multiLevelType w:val="hybridMultilevel"/>
    <w:tmpl w:val="C506FF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0E11D7"/>
    <w:multiLevelType w:val="hybridMultilevel"/>
    <w:tmpl w:val="82A46976"/>
    <w:lvl w:ilvl="0" w:tplc="599AE658">
      <w:start w:val="1"/>
      <w:numFmt w:val="bullet"/>
      <w:pStyle w:val="Seed-chbullet2"/>
      <w:lvlText w:val=""/>
      <w:lvlJc w:val="left"/>
      <w:pPr>
        <w:tabs>
          <w:tab w:val="num" w:pos="720"/>
        </w:tabs>
        <w:ind w:left="720" w:hanging="360"/>
      </w:pPr>
      <w:rPr>
        <w:rFonts w:ascii="Wingdings" w:hAnsi="Wingdings" w:hint="default"/>
        <w:b w:val="0"/>
        <w:i w:val="0"/>
        <w:sz w:val="20"/>
      </w:rPr>
    </w:lvl>
    <w:lvl w:ilvl="1" w:tplc="0409000F">
      <w:start w:val="1"/>
      <w:numFmt w:val="decimal"/>
      <w:lvlText w:val="%2."/>
      <w:lvlJc w:val="left"/>
      <w:pPr>
        <w:tabs>
          <w:tab w:val="num" w:pos="1440"/>
        </w:tabs>
        <w:ind w:left="1440" w:hanging="360"/>
      </w:pPr>
      <w:rPr>
        <w:rFonts w:hint="default"/>
        <w:b w:val="0"/>
        <w:i w:val="0"/>
        <w:sz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D4B3199"/>
    <w:multiLevelType w:val="hybridMultilevel"/>
    <w:tmpl w:val="5D2CBE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AC762B"/>
    <w:multiLevelType w:val="hybridMultilevel"/>
    <w:tmpl w:val="45121C66"/>
    <w:lvl w:ilvl="0" w:tplc="B9BCCFB0">
      <w:start w:val="1"/>
      <w:numFmt w:val="lowerLetter"/>
      <w:pStyle w:val="Style-sub-num"/>
      <w:lvlText w:val="%1)"/>
      <w:lvlJc w:val="left"/>
      <w:pPr>
        <w:tabs>
          <w:tab w:val="num" w:pos="1530"/>
        </w:tabs>
        <w:ind w:left="1530" w:hanging="360"/>
      </w:pPr>
      <w:rPr>
        <w:rFonts w:ascii="Times New Roman" w:eastAsia="Arial Unicode MS" w:hAnsi="Times New Roman" w:hint="default"/>
        <w:sz w:val="22"/>
        <w:szCs w:val="22"/>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0">
    <w:nsid w:val="72F336C7"/>
    <w:multiLevelType w:val="hybridMultilevel"/>
    <w:tmpl w:val="6A20E4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81284B"/>
    <w:multiLevelType w:val="hybridMultilevel"/>
    <w:tmpl w:val="13B456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2D4625"/>
    <w:multiLevelType w:val="hybridMultilevel"/>
    <w:tmpl w:val="155E38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FE0368"/>
    <w:multiLevelType w:val="hybridMultilevel"/>
    <w:tmpl w:val="A648A8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8"/>
  </w:num>
  <w:num w:numId="6">
    <w:abstractNumId w:val="4"/>
  </w:num>
  <w:num w:numId="7">
    <w:abstractNumId w:val="22"/>
  </w:num>
  <w:num w:numId="8">
    <w:abstractNumId w:val="19"/>
  </w:num>
  <w:num w:numId="9">
    <w:abstractNumId w:val="12"/>
  </w:num>
  <w:num w:numId="10">
    <w:abstractNumId w:val="23"/>
  </w:num>
  <w:num w:numId="11">
    <w:abstractNumId w:val="30"/>
  </w:num>
  <w:num w:numId="12">
    <w:abstractNumId w:val="31"/>
  </w:num>
  <w:num w:numId="13">
    <w:abstractNumId w:val="9"/>
  </w:num>
  <w:num w:numId="14">
    <w:abstractNumId w:val="29"/>
  </w:num>
  <w:num w:numId="15">
    <w:abstractNumId w:val="15"/>
  </w:num>
  <w:num w:numId="16">
    <w:abstractNumId w:val="8"/>
  </w:num>
  <w:num w:numId="17">
    <w:abstractNumId w:val="33"/>
  </w:num>
  <w:num w:numId="18">
    <w:abstractNumId w:val="32"/>
  </w:num>
  <w:num w:numId="19">
    <w:abstractNumId w:val="25"/>
  </w:num>
  <w:num w:numId="20">
    <w:abstractNumId w:val="16"/>
  </w:num>
  <w:num w:numId="21">
    <w:abstractNumId w:val="6"/>
  </w:num>
  <w:num w:numId="22">
    <w:abstractNumId w:val="10"/>
  </w:num>
  <w:num w:numId="23">
    <w:abstractNumId w:val="14"/>
  </w:num>
  <w:num w:numId="24">
    <w:abstractNumId w:val="21"/>
  </w:num>
  <w:num w:numId="25">
    <w:abstractNumId w:val="24"/>
  </w:num>
  <w:num w:numId="26">
    <w:abstractNumId w:val="2"/>
  </w:num>
  <w:num w:numId="27">
    <w:abstractNumId w:val="20"/>
  </w:num>
  <w:num w:numId="28">
    <w:abstractNumId w:val="17"/>
  </w:num>
  <w:num w:numId="29">
    <w:abstractNumId w:val="13"/>
  </w:num>
  <w:num w:numId="30">
    <w:abstractNumId w:val="0"/>
  </w:num>
  <w:num w:numId="31">
    <w:abstractNumId w:val="27"/>
  </w:num>
  <w:num w:numId="32">
    <w:abstractNumId w:val="28"/>
  </w:num>
  <w:num w:numId="33">
    <w:abstractNumId w:val="7"/>
  </w:num>
  <w:num w:numId="34">
    <w:abstractNumId w:val="11"/>
  </w:num>
  <w:num w:numId="35">
    <w:abstractNumId w:val="2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attachedTemplate r:id="rId1"/>
  <w:defaultTabStop w:val="720"/>
  <w:evenAndOddHeaders/>
  <w:characterSpacingControl w:val="doNotCompress"/>
  <w:hdrShapeDefaults>
    <o:shapedefaults v:ext="edit" spidmax="52225">
      <o:colormenu v:ext="edit" strokecolor="none [3212]"/>
    </o:shapedefaults>
  </w:hdrShapeDefaults>
  <w:footnotePr>
    <w:footnote w:id="-1"/>
    <w:footnote w:id="0"/>
  </w:footnotePr>
  <w:endnotePr>
    <w:endnote w:id="-1"/>
    <w:endnote w:id="0"/>
  </w:endnotePr>
  <w:compat>
    <w:compatSetting w:name="compatibilityMode" w:uri="http://schemas.microsoft.com/office/word" w:val="12"/>
  </w:compat>
  <w:rsids>
    <w:rsidRoot w:val="00FD76FA"/>
    <w:rsid w:val="00025CD5"/>
    <w:rsid w:val="00044EF4"/>
    <w:rsid w:val="00057058"/>
    <w:rsid w:val="000578AF"/>
    <w:rsid w:val="000A6758"/>
    <w:rsid w:val="000C3128"/>
    <w:rsid w:val="0010045D"/>
    <w:rsid w:val="00104952"/>
    <w:rsid w:val="0011018A"/>
    <w:rsid w:val="00131172"/>
    <w:rsid w:val="00131D9F"/>
    <w:rsid w:val="0013206A"/>
    <w:rsid w:val="001448BA"/>
    <w:rsid w:val="00150CE0"/>
    <w:rsid w:val="00154F11"/>
    <w:rsid w:val="001764A9"/>
    <w:rsid w:val="001F271C"/>
    <w:rsid w:val="001F343C"/>
    <w:rsid w:val="001F376F"/>
    <w:rsid w:val="001F4027"/>
    <w:rsid w:val="00204A05"/>
    <w:rsid w:val="00211FE8"/>
    <w:rsid w:val="002177BF"/>
    <w:rsid w:val="00217D44"/>
    <w:rsid w:val="0022249C"/>
    <w:rsid w:val="002279DC"/>
    <w:rsid w:val="0024449C"/>
    <w:rsid w:val="00260F2E"/>
    <w:rsid w:val="00274108"/>
    <w:rsid w:val="00280640"/>
    <w:rsid w:val="00282491"/>
    <w:rsid w:val="002D2148"/>
    <w:rsid w:val="0031054E"/>
    <w:rsid w:val="0036237A"/>
    <w:rsid w:val="00364D55"/>
    <w:rsid w:val="003811D1"/>
    <w:rsid w:val="003A1671"/>
    <w:rsid w:val="003E0EEF"/>
    <w:rsid w:val="003E6044"/>
    <w:rsid w:val="003F41ED"/>
    <w:rsid w:val="003F43CA"/>
    <w:rsid w:val="00402299"/>
    <w:rsid w:val="0041084B"/>
    <w:rsid w:val="00411CF0"/>
    <w:rsid w:val="00441CCA"/>
    <w:rsid w:val="0044389B"/>
    <w:rsid w:val="00450C37"/>
    <w:rsid w:val="004513C9"/>
    <w:rsid w:val="004713B5"/>
    <w:rsid w:val="0047165F"/>
    <w:rsid w:val="004823E1"/>
    <w:rsid w:val="00482E8E"/>
    <w:rsid w:val="004A3083"/>
    <w:rsid w:val="004A5E99"/>
    <w:rsid w:val="004C380D"/>
    <w:rsid w:val="004D564A"/>
    <w:rsid w:val="004F135F"/>
    <w:rsid w:val="00516919"/>
    <w:rsid w:val="00520C84"/>
    <w:rsid w:val="00544464"/>
    <w:rsid w:val="0056549B"/>
    <w:rsid w:val="005731FC"/>
    <w:rsid w:val="00584FFB"/>
    <w:rsid w:val="00586B9A"/>
    <w:rsid w:val="005A7FCB"/>
    <w:rsid w:val="005B1439"/>
    <w:rsid w:val="005B4C61"/>
    <w:rsid w:val="005D2835"/>
    <w:rsid w:val="006521D4"/>
    <w:rsid w:val="006A0488"/>
    <w:rsid w:val="006D59CC"/>
    <w:rsid w:val="0073186E"/>
    <w:rsid w:val="00740148"/>
    <w:rsid w:val="00742A7A"/>
    <w:rsid w:val="00751BC9"/>
    <w:rsid w:val="00783F95"/>
    <w:rsid w:val="007A796D"/>
    <w:rsid w:val="00802805"/>
    <w:rsid w:val="0081575D"/>
    <w:rsid w:val="00831BEF"/>
    <w:rsid w:val="008731D9"/>
    <w:rsid w:val="008826F4"/>
    <w:rsid w:val="00893D97"/>
    <w:rsid w:val="008A5E65"/>
    <w:rsid w:val="008B5AB5"/>
    <w:rsid w:val="008C21FA"/>
    <w:rsid w:val="008D6C6A"/>
    <w:rsid w:val="008F2FE2"/>
    <w:rsid w:val="00920FE1"/>
    <w:rsid w:val="00937198"/>
    <w:rsid w:val="00941B0C"/>
    <w:rsid w:val="009642E1"/>
    <w:rsid w:val="009850DD"/>
    <w:rsid w:val="009B766F"/>
    <w:rsid w:val="009E3CB4"/>
    <w:rsid w:val="00A25851"/>
    <w:rsid w:val="00A27CBF"/>
    <w:rsid w:val="00AA39F3"/>
    <w:rsid w:val="00AC746C"/>
    <w:rsid w:val="00AE0B4A"/>
    <w:rsid w:val="00AE77E4"/>
    <w:rsid w:val="00B0047D"/>
    <w:rsid w:val="00B15F0B"/>
    <w:rsid w:val="00B25E60"/>
    <w:rsid w:val="00BA2FAF"/>
    <w:rsid w:val="00BB1730"/>
    <w:rsid w:val="00BB472B"/>
    <w:rsid w:val="00BB486C"/>
    <w:rsid w:val="00BE6D8C"/>
    <w:rsid w:val="00C20131"/>
    <w:rsid w:val="00C25B72"/>
    <w:rsid w:val="00C262C7"/>
    <w:rsid w:val="00C35A3E"/>
    <w:rsid w:val="00C40FB4"/>
    <w:rsid w:val="00C65D5E"/>
    <w:rsid w:val="00C7797C"/>
    <w:rsid w:val="00C85943"/>
    <w:rsid w:val="00C91ADD"/>
    <w:rsid w:val="00CA6FDF"/>
    <w:rsid w:val="00CB28E5"/>
    <w:rsid w:val="00CD4804"/>
    <w:rsid w:val="00CD63BB"/>
    <w:rsid w:val="00D23A5A"/>
    <w:rsid w:val="00D36DBA"/>
    <w:rsid w:val="00D819BB"/>
    <w:rsid w:val="00D81B31"/>
    <w:rsid w:val="00D95439"/>
    <w:rsid w:val="00D971E4"/>
    <w:rsid w:val="00DB20E6"/>
    <w:rsid w:val="00DC05CF"/>
    <w:rsid w:val="00DC22CD"/>
    <w:rsid w:val="00DC6B3E"/>
    <w:rsid w:val="00DD28CA"/>
    <w:rsid w:val="00DD6F81"/>
    <w:rsid w:val="00DE4701"/>
    <w:rsid w:val="00DF16C4"/>
    <w:rsid w:val="00DF44BF"/>
    <w:rsid w:val="00E026C3"/>
    <w:rsid w:val="00E43664"/>
    <w:rsid w:val="00E51844"/>
    <w:rsid w:val="00E56BD8"/>
    <w:rsid w:val="00E5798C"/>
    <w:rsid w:val="00E66546"/>
    <w:rsid w:val="00E7124C"/>
    <w:rsid w:val="00E72768"/>
    <w:rsid w:val="00E80DBA"/>
    <w:rsid w:val="00E82E09"/>
    <w:rsid w:val="00EA604B"/>
    <w:rsid w:val="00EC2484"/>
    <w:rsid w:val="00EF5F3C"/>
    <w:rsid w:val="00F20AC8"/>
    <w:rsid w:val="00F770FF"/>
    <w:rsid w:val="00F815CA"/>
    <w:rsid w:val="00F87E72"/>
    <w:rsid w:val="00FB41BF"/>
    <w:rsid w:val="00FC2C8B"/>
    <w:rsid w:val="00FD052E"/>
    <w:rsid w:val="00FD62CF"/>
    <w:rsid w:val="00FD76FA"/>
    <w:rsid w:val="00FE44EA"/>
    <w:rsid w:val="00FF071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52225">
      <o:colormenu v:ext="edit" strokecolor="none [3212]"/>
    </o:shapedefaults>
    <o:shapelayout v:ext="edit">
      <o:idmap v:ext="edit" data="1"/>
      <o:rules v:ext="edit">
        <o:r id="V:Rule3" type="connector" idref="#_x0000_s1028"/>
        <o:r id="V:Rule4"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CBF"/>
  </w:style>
  <w:style w:type="paragraph" w:styleId="Heading1">
    <w:name w:val="heading 1"/>
    <w:basedOn w:val="Normal"/>
    <w:next w:val="Normal"/>
    <w:link w:val="Heading1Char"/>
    <w:uiPriority w:val="9"/>
    <w:qFormat/>
    <w:rsid w:val="000C31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E0B4A"/>
    <w:pPr>
      <w:ind w:left="720"/>
      <w:contextualSpacing/>
    </w:pPr>
  </w:style>
  <w:style w:type="table" w:styleId="TableGrid">
    <w:name w:val="Table Grid"/>
    <w:basedOn w:val="TableNormal"/>
    <w:uiPriority w:val="59"/>
    <w:rsid w:val="003623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742A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2A7A"/>
  </w:style>
  <w:style w:type="paragraph" w:styleId="Footer">
    <w:name w:val="footer"/>
    <w:basedOn w:val="Normal"/>
    <w:link w:val="FooterChar"/>
    <w:uiPriority w:val="99"/>
    <w:semiHidden/>
    <w:unhideWhenUsed/>
    <w:rsid w:val="00742A7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42A7A"/>
  </w:style>
  <w:style w:type="character" w:styleId="PageNumber">
    <w:name w:val="page number"/>
    <w:basedOn w:val="DefaultParagraphFont"/>
    <w:rsid w:val="00742A7A"/>
  </w:style>
  <w:style w:type="paragraph" w:customStyle="1" w:styleId="Head-1">
    <w:name w:val="Head-1"/>
    <w:basedOn w:val="Normal"/>
    <w:link w:val="Head-1Char"/>
    <w:qFormat/>
    <w:rsid w:val="00D819BB"/>
    <w:pPr>
      <w:autoSpaceDE w:val="0"/>
      <w:autoSpaceDN w:val="0"/>
      <w:adjustRightInd w:val="0"/>
      <w:spacing w:before="60" w:after="80" w:line="240" w:lineRule="auto"/>
      <w:jc w:val="both"/>
    </w:pPr>
    <w:rPr>
      <w:rFonts w:eastAsia="Times New Roman" w:cs="Times New Roman"/>
      <w:b/>
      <w:sz w:val="28"/>
      <w:szCs w:val="32"/>
      <w:lang w:val="en-US"/>
    </w:rPr>
  </w:style>
  <w:style w:type="paragraph" w:customStyle="1" w:styleId="Sub-1">
    <w:name w:val="Sub-1"/>
    <w:basedOn w:val="Normal"/>
    <w:link w:val="Sub-1Char"/>
    <w:qFormat/>
    <w:rsid w:val="00B15F0B"/>
    <w:pPr>
      <w:spacing w:before="60" w:after="80" w:line="240" w:lineRule="auto"/>
      <w:jc w:val="both"/>
    </w:pPr>
    <w:rPr>
      <w:rFonts w:eastAsia="Times New Roman" w:cs="Arial"/>
      <w:b/>
      <w:sz w:val="24"/>
      <w:szCs w:val="24"/>
      <w:lang w:val="en-US"/>
    </w:rPr>
  </w:style>
  <w:style w:type="character" w:customStyle="1" w:styleId="Head-1Char">
    <w:name w:val="Head-1 Char"/>
    <w:basedOn w:val="DefaultParagraphFont"/>
    <w:link w:val="Head-1"/>
    <w:rsid w:val="00D819BB"/>
    <w:rPr>
      <w:rFonts w:eastAsia="Times New Roman" w:cs="Times New Roman"/>
      <w:b/>
      <w:sz w:val="28"/>
      <w:szCs w:val="32"/>
      <w:lang w:val="en-US"/>
    </w:rPr>
  </w:style>
  <w:style w:type="paragraph" w:customStyle="1" w:styleId="Number-bullet">
    <w:name w:val="Number-bullet"/>
    <w:basedOn w:val="ListParagraph"/>
    <w:link w:val="Number-bulletChar"/>
    <w:qFormat/>
    <w:rsid w:val="00B15F0B"/>
    <w:pPr>
      <w:numPr>
        <w:numId w:val="1"/>
      </w:numPr>
      <w:spacing w:before="80" w:after="120" w:line="240" w:lineRule="auto"/>
      <w:jc w:val="both"/>
    </w:pPr>
    <w:rPr>
      <w:rFonts w:eastAsia="Times New Roman" w:cs="Arial"/>
      <w:szCs w:val="20"/>
      <w:lang w:val="en-US"/>
    </w:rPr>
  </w:style>
  <w:style w:type="character" w:customStyle="1" w:styleId="Sub-1Char">
    <w:name w:val="Sub-1 Char"/>
    <w:basedOn w:val="DefaultParagraphFont"/>
    <w:link w:val="Sub-1"/>
    <w:rsid w:val="00B15F0B"/>
    <w:rPr>
      <w:rFonts w:eastAsia="Times New Roman" w:cs="Arial"/>
      <w:b/>
      <w:sz w:val="24"/>
      <w:szCs w:val="24"/>
      <w:lang w:val="en-US"/>
    </w:rPr>
  </w:style>
  <w:style w:type="paragraph" w:customStyle="1" w:styleId="Para-text">
    <w:name w:val="Para-text"/>
    <w:basedOn w:val="Normal"/>
    <w:link w:val="Para-textChar"/>
    <w:qFormat/>
    <w:rsid w:val="00B15F0B"/>
    <w:pPr>
      <w:autoSpaceDE w:val="0"/>
      <w:autoSpaceDN w:val="0"/>
      <w:adjustRightInd w:val="0"/>
      <w:spacing w:before="80" w:after="120" w:line="240" w:lineRule="auto"/>
      <w:jc w:val="both"/>
    </w:pPr>
    <w:rPr>
      <w:rFonts w:cs="Arial"/>
      <w:kern w:val="24"/>
    </w:rPr>
  </w:style>
  <w:style w:type="character" w:customStyle="1" w:styleId="ListParagraphChar">
    <w:name w:val="List Paragraph Char"/>
    <w:basedOn w:val="DefaultParagraphFont"/>
    <w:link w:val="ListParagraph"/>
    <w:uiPriority w:val="34"/>
    <w:rsid w:val="00B15F0B"/>
  </w:style>
  <w:style w:type="character" w:customStyle="1" w:styleId="Number-bulletChar">
    <w:name w:val="Number-bullet Char"/>
    <w:basedOn w:val="ListParagraphChar"/>
    <w:link w:val="Number-bullet"/>
    <w:rsid w:val="00B15F0B"/>
    <w:rPr>
      <w:rFonts w:eastAsia="Times New Roman" w:cs="Arial"/>
      <w:szCs w:val="20"/>
      <w:lang w:val="en-US"/>
    </w:rPr>
  </w:style>
  <w:style w:type="paragraph" w:customStyle="1" w:styleId="Bullet">
    <w:name w:val="Bullet"/>
    <w:basedOn w:val="ListParagraph"/>
    <w:link w:val="BulletChar"/>
    <w:qFormat/>
    <w:rsid w:val="00B15F0B"/>
    <w:pPr>
      <w:numPr>
        <w:numId w:val="2"/>
      </w:numPr>
      <w:autoSpaceDE w:val="0"/>
      <w:autoSpaceDN w:val="0"/>
      <w:adjustRightInd w:val="0"/>
      <w:spacing w:before="80" w:after="120" w:line="240" w:lineRule="auto"/>
      <w:jc w:val="both"/>
    </w:pPr>
    <w:rPr>
      <w:rFonts w:cs="Arial"/>
      <w:kern w:val="24"/>
    </w:rPr>
  </w:style>
  <w:style w:type="character" w:customStyle="1" w:styleId="Para-textChar">
    <w:name w:val="Para-text Char"/>
    <w:basedOn w:val="DefaultParagraphFont"/>
    <w:link w:val="Para-text"/>
    <w:rsid w:val="00B15F0B"/>
    <w:rPr>
      <w:rFonts w:cs="Arial"/>
      <w:kern w:val="24"/>
    </w:rPr>
  </w:style>
  <w:style w:type="paragraph" w:customStyle="1" w:styleId="Code">
    <w:name w:val="Code"/>
    <w:basedOn w:val="Normal"/>
    <w:link w:val="CodeChar"/>
    <w:qFormat/>
    <w:rsid w:val="0011018A"/>
    <w:pPr>
      <w:pBdr>
        <w:top w:val="dotted" w:sz="4" w:space="1" w:color="auto"/>
        <w:left w:val="dotted" w:sz="4" w:space="4" w:color="auto"/>
        <w:bottom w:val="dotted" w:sz="4" w:space="1" w:color="auto"/>
        <w:right w:val="dotted" w:sz="4" w:space="4" w:color="auto"/>
      </w:pBdr>
      <w:autoSpaceDE w:val="0"/>
      <w:autoSpaceDN w:val="0"/>
      <w:adjustRightInd w:val="0"/>
      <w:spacing w:before="80" w:after="120" w:line="240" w:lineRule="auto"/>
    </w:pPr>
    <w:rPr>
      <w:rFonts w:ascii="Courier New" w:hAnsi="Courier New" w:cs="Arial"/>
      <w:kern w:val="24"/>
      <w:sz w:val="20"/>
    </w:rPr>
  </w:style>
  <w:style w:type="character" w:customStyle="1" w:styleId="BulletChar">
    <w:name w:val="Bullet Char"/>
    <w:basedOn w:val="ListParagraphChar"/>
    <w:link w:val="Bullet"/>
    <w:rsid w:val="00B15F0B"/>
    <w:rPr>
      <w:rFonts w:cs="Arial"/>
      <w:kern w:val="24"/>
    </w:rPr>
  </w:style>
  <w:style w:type="paragraph" w:customStyle="1" w:styleId="Head-2">
    <w:name w:val="Head-2"/>
    <w:basedOn w:val="Normal"/>
    <w:link w:val="Head-2Char"/>
    <w:qFormat/>
    <w:rsid w:val="00D819BB"/>
    <w:pPr>
      <w:autoSpaceDE w:val="0"/>
      <w:autoSpaceDN w:val="0"/>
      <w:adjustRightInd w:val="0"/>
      <w:spacing w:before="80" w:after="120" w:line="240" w:lineRule="auto"/>
      <w:jc w:val="both"/>
    </w:pPr>
    <w:rPr>
      <w:rFonts w:ascii="Calibri" w:hAnsi="Calibri" w:cs="Calibri"/>
      <w:b/>
      <w:bCs/>
      <w:kern w:val="24"/>
      <w:sz w:val="24"/>
      <w:szCs w:val="28"/>
    </w:rPr>
  </w:style>
  <w:style w:type="character" w:customStyle="1" w:styleId="CodeChar">
    <w:name w:val="Code Char"/>
    <w:basedOn w:val="DefaultParagraphFont"/>
    <w:link w:val="Code"/>
    <w:rsid w:val="0011018A"/>
    <w:rPr>
      <w:rFonts w:ascii="Courier New" w:hAnsi="Courier New" w:cs="Arial"/>
      <w:kern w:val="24"/>
      <w:sz w:val="20"/>
    </w:rPr>
  </w:style>
  <w:style w:type="paragraph" w:customStyle="1" w:styleId="Head-3">
    <w:name w:val="Head-3"/>
    <w:basedOn w:val="Head-2"/>
    <w:link w:val="Head-3Char"/>
    <w:qFormat/>
    <w:rsid w:val="00DC05CF"/>
    <w:rPr>
      <w:szCs w:val="24"/>
    </w:rPr>
  </w:style>
  <w:style w:type="character" w:customStyle="1" w:styleId="Head-2Char">
    <w:name w:val="Head-2 Char"/>
    <w:basedOn w:val="DefaultParagraphFont"/>
    <w:link w:val="Head-2"/>
    <w:rsid w:val="00D819BB"/>
    <w:rPr>
      <w:rFonts w:ascii="Calibri" w:hAnsi="Calibri" w:cs="Calibri"/>
      <w:b/>
      <w:bCs/>
      <w:kern w:val="24"/>
      <w:sz w:val="24"/>
      <w:szCs w:val="28"/>
    </w:rPr>
  </w:style>
  <w:style w:type="paragraph" w:styleId="BalloonText">
    <w:name w:val="Balloon Text"/>
    <w:basedOn w:val="Normal"/>
    <w:link w:val="BalloonTextChar"/>
    <w:uiPriority w:val="99"/>
    <w:semiHidden/>
    <w:unhideWhenUsed/>
    <w:rsid w:val="00BE6D8C"/>
    <w:pPr>
      <w:spacing w:after="0" w:line="240" w:lineRule="auto"/>
    </w:pPr>
    <w:rPr>
      <w:rFonts w:ascii="Tahoma" w:hAnsi="Tahoma" w:cs="Tahoma"/>
      <w:sz w:val="16"/>
      <w:szCs w:val="16"/>
    </w:rPr>
  </w:style>
  <w:style w:type="character" w:customStyle="1" w:styleId="Head-3Char">
    <w:name w:val="Head-3 Char"/>
    <w:basedOn w:val="Head-2Char"/>
    <w:link w:val="Head-3"/>
    <w:rsid w:val="00DC05CF"/>
    <w:rPr>
      <w:rFonts w:ascii="Calibri" w:hAnsi="Calibri" w:cs="Calibri"/>
      <w:b/>
      <w:bCs/>
      <w:kern w:val="24"/>
      <w:sz w:val="24"/>
      <w:szCs w:val="24"/>
    </w:rPr>
  </w:style>
  <w:style w:type="character" w:customStyle="1" w:styleId="BalloonTextChar">
    <w:name w:val="Balloon Text Char"/>
    <w:basedOn w:val="DefaultParagraphFont"/>
    <w:link w:val="BalloonText"/>
    <w:uiPriority w:val="99"/>
    <w:semiHidden/>
    <w:rsid w:val="00BE6D8C"/>
    <w:rPr>
      <w:rFonts w:ascii="Tahoma" w:hAnsi="Tahoma" w:cs="Tahoma"/>
      <w:sz w:val="16"/>
      <w:szCs w:val="16"/>
    </w:rPr>
  </w:style>
  <w:style w:type="paragraph" w:customStyle="1" w:styleId="ftr1">
    <w:name w:val="ftr1"/>
    <w:rsid w:val="003F43CA"/>
    <w:pPr>
      <w:pBdr>
        <w:top w:val="single" w:sz="8" w:space="1" w:color="auto"/>
      </w:pBdr>
      <w:tabs>
        <w:tab w:val="right" w:pos="8640"/>
      </w:tabs>
      <w:spacing w:after="0" w:line="240" w:lineRule="auto"/>
      <w:ind w:left="418" w:right="1482"/>
      <w:jc w:val="right"/>
    </w:pPr>
    <w:rPr>
      <w:rFonts w:ascii="Arial" w:eastAsia="Times New Roman" w:hAnsi="Arial" w:cs="Times New Roman"/>
      <w:b/>
      <w:i/>
      <w:sz w:val="16"/>
      <w:szCs w:val="20"/>
      <w:lang w:val="en-US"/>
    </w:rPr>
  </w:style>
  <w:style w:type="paragraph" w:customStyle="1" w:styleId="Text-code">
    <w:name w:val="Text-code"/>
    <w:basedOn w:val="Para-text"/>
    <w:link w:val="Text-codeChar"/>
    <w:qFormat/>
    <w:rsid w:val="008D6C6A"/>
    <w:rPr>
      <w:rFonts w:ascii="Courier New" w:hAnsi="Courier New" w:cs="Courier New"/>
      <w:sz w:val="20"/>
      <w:szCs w:val="20"/>
    </w:rPr>
  </w:style>
  <w:style w:type="character" w:customStyle="1" w:styleId="Text-codeChar">
    <w:name w:val="Text-code Char"/>
    <w:basedOn w:val="Para-textChar"/>
    <w:link w:val="Text-code"/>
    <w:rsid w:val="008D6C6A"/>
    <w:rPr>
      <w:rFonts w:ascii="Courier New" w:hAnsi="Courier New" w:cs="Courier New"/>
      <w:kern w:val="24"/>
      <w:sz w:val="20"/>
      <w:szCs w:val="20"/>
    </w:rPr>
  </w:style>
  <w:style w:type="character" w:customStyle="1" w:styleId="Heading1Char">
    <w:name w:val="Heading 1 Char"/>
    <w:basedOn w:val="DefaultParagraphFont"/>
    <w:link w:val="Heading1"/>
    <w:uiPriority w:val="9"/>
    <w:rsid w:val="000C3128"/>
    <w:rPr>
      <w:rFonts w:asciiTheme="majorHAnsi" w:eastAsiaTheme="majorEastAsia" w:hAnsiTheme="majorHAnsi" w:cstheme="majorBidi"/>
      <w:b/>
      <w:bCs/>
      <w:color w:val="365F91" w:themeColor="accent1" w:themeShade="BF"/>
      <w:sz w:val="28"/>
      <w:szCs w:val="28"/>
    </w:rPr>
  </w:style>
  <w:style w:type="paragraph" w:customStyle="1" w:styleId="Seed-head1">
    <w:name w:val="Seed -  head1"/>
    <w:rsid w:val="00FD76FA"/>
    <w:pPr>
      <w:spacing w:before="120" w:after="120" w:line="240" w:lineRule="auto"/>
    </w:pPr>
    <w:rPr>
      <w:rFonts w:ascii="Arial" w:eastAsia="Times New Roman" w:hAnsi="Arial" w:cs="Times New Roman"/>
      <w:b/>
      <w:sz w:val="28"/>
      <w:szCs w:val="20"/>
      <w:lang w:val="en-US"/>
    </w:rPr>
  </w:style>
  <w:style w:type="table" w:customStyle="1" w:styleId="LightGrid1">
    <w:name w:val="Light Grid1"/>
    <w:basedOn w:val="TableNormal"/>
    <w:uiPriority w:val="62"/>
    <w:rsid w:val="00BA2FAF"/>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Sub-subbullet">
    <w:name w:val="Sub-sub bullet"/>
    <w:basedOn w:val="Normal"/>
    <w:rsid w:val="00BA2FAF"/>
    <w:pPr>
      <w:widowControl w:val="0"/>
      <w:numPr>
        <w:numId w:val="10"/>
      </w:numPr>
      <w:tabs>
        <w:tab w:val="clear" w:pos="1800"/>
        <w:tab w:val="num" w:pos="720"/>
      </w:tabs>
      <w:spacing w:before="60" w:after="60" w:line="240" w:lineRule="exact"/>
      <w:ind w:left="720"/>
      <w:jc w:val="both"/>
    </w:pPr>
    <w:rPr>
      <w:rFonts w:ascii="Times New Roman" w:eastAsia="Times New Roman" w:hAnsi="Times New Roman" w:cs="Times New Roman"/>
      <w:lang w:val="en-US"/>
    </w:rPr>
  </w:style>
  <w:style w:type="paragraph" w:customStyle="1" w:styleId="Style-sub-num">
    <w:name w:val="Style-sub-num"/>
    <w:basedOn w:val="Normal"/>
    <w:rsid w:val="00FD052E"/>
    <w:pPr>
      <w:widowControl w:val="0"/>
      <w:numPr>
        <w:numId w:val="14"/>
      </w:numPr>
      <w:tabs>
        <w:tab w:val="num" w:pos="1080"/>
      </w:tabs>
      <w:spacing w:before="60" w:after="60" w:line="240" w:lineRule="exact"/>
      <w:ind w:left="1080"/>
      <w:jc w:val="both"/>
    </w:pPr>
    <w:rPr>
      <w:rFonts w:ascii="Times New Roman" w:eastAsia="Times New Roman" w:hAnsi="Times New Roman" w:cs="Times New Roman"/>
      <w:lang w:val="en-US"/>
    </w:rPr>
  </w:style>
  <w:style w:type="paragraph" w:customStyle="1" w:styleId="Style-number">
    <w:name w:val="Style-number"/>
    <w:basedOn w:val="Normal"/>
    <w:link w:val="Style-numberChar"/>
    <w:rsid w:val="00FD052E"/>
    <w:pPr>
      <w:widowControl w:val="0"/>
      <w:numPr>
        <w:numId w:val="16"/>
      </w:numPr>
      <w:spacing w:before="60" w:after="60" w:line="240" w:lineRule="exact"/>
      <w:jc w:val="both"/>
    </w:pPr>
    <w:rPr>
      <w:rFonts w:ascii="Times New Roman" w:eastAsia="Times New Roman" w:hAnsi="Times New Roman" w:cs="Times New Roman"/>
      <w:lang w:val="en-US"/>
    </w:rPr>
  </w:style>
  <w:style w:type="paragraph" w:customStyle="1" w:styleId="Seed-chbullet2">
    <w:name w:val="Seed - ch bullet2"/>
    <w:link w:val="Seed-chbullet2Char"/>
    <w:rsid w:val="001448BA"/>
    <w:pPr>
      <w:widowControl w:val="0"/>
      <w:numPr>
        <w:numId w:val="31"/>
      </w:numPr>
      <w:spacing w:before="60" w:after="60" w:line="240" w:lineRule="exact"/>
      <w:jc w:val="both"/>
    </w:pPr>
    <w:rPr>
      <w:rFonts w:ascii="Times New Roman" w:eastAsia="Times New Roman" w:hAnsi="Times New Roman" w:cs="Times New Roman"/>
      <w:lang w:val="en-US"/>
    </w:rPr>
  </w:style>
  <w:style w:type="character" w:customStyle="1" w:styleId="Seed-chbullet2Char">
    <w:name w:val="Seed - ch bullet2 Char"/>
    <w:basedOn w:val="DefaultParagraphFont"/>
    <w:link w:val="Seed-chbullet2"/>
    <w:rsid w:val="001448BA"/>
    <w:rPr>
      <w:rFonts w:ascii="Times New Roman" w:eastAsia="Times New Roman" w:hAnsi="Times New Roman" w:cs="Times New Roman"/>
      <w:lang w:val="en-US"/>
    </w:rPr>
  </w:style>
  <w:style w:type="character" w:customStyle="1" w:styleId="Style-numberChar">
    <w:name w:val="Style-number Char"/>
    <w:basedOn w:val="DefaultParagraphFont"/>
    <w:link w:val="Style-number"/>
    <w:rsid w:val="00282491"/>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7.jpeg"/><Relationship Id="rId20" Type="http://schemas.openxmlformats.org/officeDocument/2006/relationships/image" Target="media/image11.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Final%20Formats\Courseware-temple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FA8BF-30F5-48B3-943C-6AD7F2DCF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Courseware-templete</Template>
  <TotalTime>57</TotalTime>
  <Pages>17</Pages>
  <Words>2575</Words>
  <Characters>14684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saket.kale</dc:creator>
  <cp:lastModifiedBy>user86</cp:lastModifiedBy>
  <cp:revision>13</cp:revision>
  <cp:lastPrinted>2011-11-07T11:17:00Z</cp:lastPrinted>
  <dcterms:created xsi:type="dcterms:W3CDTF">2013-01-07T06:14:00Z</dcterms:created>
  <dcterms:modified xsi:type="dcterms:W3CDTF">2017-10-26T10:16:00Z</dcterms:modified>
</cp:coreProperties>
</file>